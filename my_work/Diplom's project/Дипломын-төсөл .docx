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D031A" w14:textId="02D35516" w:rsidR="00752780" w:rsidRPr="00752780" w:rsidRDefault="00752780" w:rsidP="00E5375F">
      <w:pPr>
        <w:spacing w:before="0" w:after="0" w:line="240" w:lineRule="auto"/>
        <w:ind w:left="1818" w:right="1753"/>
        <w:jc w:val="center"/>
        <w:rPr>
          <w:sz w:val="28"/>
          <w:szCs w:val="28"/>
          <w:lang w:val="mn-MN"/>
        </w:rPr>
      </w:pPr>
      <w:bookmarkStart w:id="0" w:name="_Hlk29049996"/>
      <w:r w:rsidRPr="00752780">
        <w:rPr>
          <w:noProof/>
          <w:sz w:val="20"/>
          <w:szCs w:val="20"/>
        </w:rPr>
        <w:drawing>
          <wp:anchor distT="0" distB="0" distL="114300" distR="114300" simplePos="0" relativeHeight="251657216" behindDoc="1" locked="0" layoutInCell="1" allowOverlap="1" wp14:anchorId="27BE8455" wp14:editId="4FAA2FAC">
            <wp:simplePos x="0" y="0"/>
            <wp:positionH relativeFrom="page">
              <wp:posOffset>1099820</wp:posOffset>
            </wp:positionH>
            <wp:positionV relativeFrom="page">
              <wp:posOffset>733425</wp:posOffset>
            </wp:positionV>
            <wp:extent cx="719455" cy="719455"/>
            <wp:effectExtent l="0" t="0" r="4445" b="444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pic:spPr>
                </pic:pic>
              </a:graphicData>
            </a:graphic>
            <wp14:sizeRelH relativeFrom="page">
              <wp14:pctWidth>0</wp14:pctWidth>
            </wp14:sizeRelH>
            <wp14:sizeRelV relativeFrom="page">
              <wp14:pctHeight>0</wp14:pctHeight>
            </wp14:sizeRelV>
          </wp:anchor>
        </w:drawing>
      </w:r>
      <w:r w:rsidRPr="00752780">
        <w:rPr>
          <w:b/>
          <w:sz w:val="28"/>
          <w:szCs w:val="28"/>
          <w:u w:val="thick" w:color="000000"/>
          <w:lang w:val="mn-MN"/>
        </w:rPr>
        <w:t>САНХҮҮ ЭДИЙН ЗАСГИЙН ИХ СУРГУУЛЬ</w:t>
      </w:r>
      <w:r w:rsidR="00E5375F" w:rsidRPr="00E5375F">
        <w:rPr>
          <w:noProof/>
          <w:sz w:val="28"/>
          <w:szCs w:val="28"/>
        </w:rPr>
        <w:t xml:space="preserve"> </w:t>
      </w:r>
      <w:r w:rsidR="00E5375F">
        <w:rPr>
          <w:noProof/>
          <w:sz w:val="28"/>
          <w:szCs w:val="28"/>
        </w:rPr>
        <w:drawing>
          <wp:anchor distT="0" distB="0" distL="114300" distR="114300" simplePos="0" relativeHeight="251674624" behindDoc="0" locked="0" layoutInCell="1" allowOverlap="1" wp14:anchorId="0AC78C95" wp14:editId="371EE234">
            <wp:simplePos x="3714750" y="876300"/>
            <wp:positionH relativeFrom="margin">
              <wp:align>right</wp:align>
            </wp:positionH>
            <wp:positionV relativeFrom="margin">
              <wp:align>top</wp:align>
            </wp:positionV>
            <wp:extent cx="804672" cy="804672"/>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on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4672" cy="804672"/>
                    </a:xfrm>
                    <a:prstGeom prst="rect">
                      <a:avLst/>
                    </a:prstGeom>
                  </pic:spPr>
                </pic:pic>
              </a:graphicData>
            </a:graphic>
            <wp14:sizeRelH relativeFrom="margin">
              <wp14:pctWidth>0</wp14:pctWidth>
            </wp14:sizeRelH>
            <wp14:sizeRelV relativeFrom="margin">
              <wp14:pctHeight>0</wp14:pctHeight>
            </wp14:sizeRelV>
          </wp:anchor>
        </w:drawing>
      </w:r>
    </w:p>
    <w:p w14:paraId="53ECB59D" w14:textId="77777777" w:rsidR="00752780" w:rsidRPr="00752780" w:rsidRDefault="00752780" w:rsidP="00752780">
      <w:pPr>
        <w:spacing w:before="4" w:after="0" w:line="160" w:lineRule="exact"/>
        <w:jc w:val="left"/>
        <w:rPr>
          <w:sz w:val="16"/>
          <w:szCs w:val="16"/>
          <w:lang w:val="mn-MN"/>
        </w:rPr>
      </w:pPr>
    </w:p>
    <w:p w14:paraId="3B003894" w14:textId="77777777" w:rsidR="00752780" w:rsidRPr="00752780" w:rsidRDefault="00752780" w:rsidP="00752780">
      <w:pPr>
        <w:spacing w:before="0" w:after="0" w:line="240" w:lineRule="auto"/>
        <w:ind w:left="3631" w:right="3568"/>
        <w:jc w:val="center"/>
        <w:rPr>
          <w:sz w:val="22"/>
          <w:lang w:val="mn-MN"/>
        </w:rPr>
      </w:pPr>
      <w:r w:rsidRPr="00752780">
        <w:rPr>
          <w:b/>
          <w:sz w:val="22"/>
          <w:lang w:val="mn-MN"/>
        </w:rPr>
        <w:t>ӨДРИЙН ХӨТӨЛБӨР</w:t>
      </w:r>
    </w:p>
    <w:p w14:paraId="128758DD" w14:textId="77777777" w:rsidR="00752780" w:rsidRPr="00752780" w:rsidRDefault="00752780" w:rsidP="00752780">
      <w:pPr>
        <w:spacing w:before="3" w:after="0" w:line="100" w:lineRule="exact"/>
        <w:jc w:val="left"/>
        <w:rPr>
          <w:sz w:val="11"/>
          <w:szCs w:val="11"/>
          <w:lang w:val="mn-MN"/>
        </w:rPr>
      </w:pPr>
    </w:p>
    <w:p w14:paraId="6D68DA9E" w14:textId="77777777" w:rsidR="00752780" w:rsidRPr="00752780" w:rsidRDefault="00752780" w:rsidP="00752780">
      <w:pPr>
        <w:spacing w:before="0" w:after="0" w:line="240" w:lineRule="exact"/>
        <w:ind w:left="3328" w:right="3264"/>
        <w:jc w:val="center"/>
        <w:rPr>
          <w:rFonts w:eastAsia="Calibri"/>
          <w:sz w:val="22"/>
          <w:lang w:val="mn-MN"/>
        </w:rPr>
      </w:pPr>
      <w:r w:rsidRPr="00752780">
        <w:rPr>
          <w:rFonts w:eastAsia="Calibri"/>
          <w:position w:val="-1"/>
          <w:sz w:val="22"/>
          <w:lang w:val="mn-MN"/>
        </w:rPr>
        <w:t>ЭКОНОМИКСИЙН ТЭНХИМ</w:t>
      </w:r>
    </w:p>
    <w:p w14:paraId="6A97D269" w14:textId="77777777" w:rsidR="00752780" w:rsidRPr="00752780" w:rsidRDefault="00752780" w:rsidP="00752780">
      <w:pPr>
        <w:spacing w:before="9" w:after="0" w:line="160" w:lineRule="exact"/>
        <w:jc w:val="left"/>
        <w:rPr>
          <w:sz w:val="17"/>
          <w:szCs w:val="17"/>
          <w:lang w:val="mn-MN"/>
        </w:rPr>
      </w:pPr>
    </w:p>
    <w:p w14:paraId="5D6FFF74" w14:textId="77777777" w:rsidR="00752780" w:rsidRPr="00752780" w:rsidRDefault="00752780" w:rsidP="00752780">
      <w:pPr>
        <w:spacing w:before="0" w:after="0" w:line="200" w:lineRule="exact"/>
        <w:jc w:val="left"/>
        <w:rPr>
          <w:sz w:val="20"/>
          <w:szCs w:val="20"/>
          <w:lang w:val="mn-MN"/>
        </w:rPr>
      </w:pPr>
    </w:p>
    <w:p w14:paraId="2CA7E1E7" w14:textId="77777777" w:rsidR="00752780" w:rsidRPr="00752780" w:rsidRDefault="00752780" w:rsidP="00752780">
      <w:pPr>
        <w:spacing w:before="0" w:after="0" w:line="200" w:lineRule="exact"/>
        <w:jc w:val="left"/>
        <w:rPr>
          <w:sz w:val="20"/>
          <w:szCs w:val="20"/>
          <w:lang w:val="mn-MN"/>
        </w:rPr>
      </w:pPr>
    </w:p>
    <w:p w14:paraId="3F922FD0" w14:textId="77777777" w:rsidR="00752780" w:rsidRPr="00752780" w:rsidRDefault="00752780" w:rsidP="00752780">
      <w:pPr>
        <w:spacing w:before="0" w:after="0" w:line="200" w:lineRule="exact"/>
        <w:jc w:val="left"/>
        <w:rPr>
          <w:sz w:val="20"/>
          <w:szCs w:val="20"/>
          <w:lang w:val="mn-MN"/>
        </w:rPr>
      </w:pPr>
    </w:p>
    <w:p w14:paraId="664110AF" w14:textId="77777777" w:rsidR="00752780" w:rsidRPr="00752780" w:rsidRDefault="00752780" w:rsidP="00752780">
      <w:pPr>
        <w:spacing w:before="0" w:after="0" w:line="200" w:lineRule="exact"/>
        <w:jc w:val="left"/>
        <w:rPr>
          <w:sz w:val="20"/>
          <w:szCs w:val="20"/>
          <w:lang w:val="mn-MN"/>
        </w:rPr>
      </w:pPr>
    </w:p>
    <w:p w14:paraId="6929E668" w14:textId="77777777" w:rsidR="00752780" w:rsidRPr="00752780" w:rsidRDefault="00752780" w:rsidP="00752780">
      <w:pPr>
        <w:spacing w:before="0" w:after="0" w:line="200" w:lineRule="exact"/>
        <w:jc w:val="left"/>
        <w:rPr>
          <w:sz w:val="20"/>
          <w:szCs w:val="20"/>
          <w:lang w:val="mn-MN"/>
        </w:rPr>
      </w:pPr>
    </w:p>
    <w:p w14:paraId="07792603" w14:textId="77777777" w:rsidR="00752780" w:rsidRPr="00752780" w:rsidRDefault="00752780" w:rsidP="00752780">
      <w:pPr>
        <w:spacing w:before="0" w:after="0" w:line="200" w:lineRule="exact"/>
        <w:jc w:val="left"/>
        <w:rPr>
          <w:sz w:val="20"/>
          <w:szCs w:val="20"/>
          <w:lang w:val="mn-MN"/>
        </w:rPr>
      </w:pPr>
    </w:p>
    <w:p w14:paraId="4DB3E8BA" w14:textId="77777777" w:rsidR="00752780" w:rsidRPr="00752780" w:rsidRDefault="00752780" w:rsidP="00752780">
      <w:pPr>
        <w:spacing w:before="0" w:after="0" w:line="200" w:lineRule="exact"/>
        <w:jc w:val="left"/>
        <w:rPr>
          <w:sz w:val="20"/>
          <w:szCs w:val="20"/>
          <w:lang w:val="mn-MN"/>
        </w:rPr>
      </w:pPr>
    </w:p>
    <w:p w14:paraId="09F404C9" w14:textId="77777777" w:rsidR="00752780" w:rsidRPr="00752780" w:rsidRDefault="00752780" w:rsidP="00752780">
      <w:pPr>
        <w:spacing w:before="0" w:after="0" w:line="200" w:lineRule="exact"/>
        <w:jc w:val="left"/>
        <w:rPr>
          <w:sz w:val="20"/>
          <w:szCs w:val="20"/>
          <w:lang w:val="mn-MN"/>
        </w:rPr>
      </w:pPr>
    </w:p>
    <w:p w14:paraId="716844FE" w14:textId="77777777" w:rsidR="00752780" w:rsidRPr="00752780" w:rsidRDefault="00752780" w:rsidP="00752780">
      <w:pPr>
        <w:spacing w:before="0" w:after="0" w:line="200" w:lineRule="exact"/>
        <w:jc w:val="left"/>
        <w:rPr>
          <w:sz w:val="20"/>
          <w:szCs w:val="20"/>
          <w:lang w:val="mn-MN"/>
        </w:rPr>
      </w:pPr>
    </w:p>
    <w:p w14:paraId="482BCA65" w14:textId="77777777" w:rsidR="00752780" w:rsidRPr="00752780" w:rsidRDefault="00752780" w:rsidP="00752780">
      <w:pPr>
        <w:spacing w:before="0" w:after="0" w:line="200" w:lineRule="exact"/>
        <w:jc w:val="left"/>
        <w:rPr>
          <w:sz w:val="20"/>
          <w:szCs w:val="20"/>
          <w:lang w:val="mn-MN"/>
        </w:rPr>
      </w:pPr>
    </w:p>
    <w:p w14:paraId="530063ED" w14:textId="77777777" w:rsidR="00752780" w:rsidRPr="00752780" w:rsidRDefault="00752780" w:rsidP="00752780">
      <w:pPr>
        <w:spacing w:before="0" w:after="0" w:line="200" w:lineRule="exact"/>
        <w:jc w:val="left"/>
        <w:rPr>
          <w:sz w:val="20"/>
          <w:szCs w:val="20"/>
          <w:lang w:val="mn-MN"/>
        </w:rPr>
      </w:pPr>
    </w:p>
    <w:p w14:paraId="51064FC4" w14:textId="77777777" w:rsidR="00752780" w:rsidRPr="00752780" w:rsidRDefault="00752780" w:rsidP="00752780">
      <w:pPr>
        <w:spacing w:before="0" w:after="0" w:line="200" w:lineRule="exact"/>
        <w:jc w:val="left"/>
        <w:rPr>
          <w:sz w:val="20"/>
          <w:szCs w:val="20"/>
          <w:lang w:val="mn-MN"/>
        </w:rPr>
      </w:pPr>
    </w:p>
    <w:p w14:paraId="7A2EF5C8" w14:textId="77777777" w:rsidR="00752780" w:rsidRPr="00752780" w:rsidRDefault="00752780" w:rsidP="00752780">
      <w:pPr>
        <w:spacing w:before="0" w:after="0" w:line="200" w:lineRule="exact"/>
        <w:jc w:val="left"/>
        <w:rPr>
          <w:sz w:val="20"/>
          <w:szCs w:val="20"/>
          <w:lang w:val="mn-MN"/>
        </w:rPr>
      </w:pPr>
    </w:p>
    <w:p w14:paraId="7697E2DA" w14:textId="77777777" w:rsidR="00752780" w:rsidRPr="00752780" w:rsidRDefault="00752780" w:rsidP="00752780">
      <w:pPr>
        <w:spacing w:before="0" w:after="0" w:line="200" w:lineRule="exact"/>
        <w:jc w:val="left"/>
        <w:rPr>
          <w:sz w:val="20"/>
          <w:szCs w:val="20"/>
          <w:lang w:val="mn-MN"/>
        </w:rPr>
      </w:pPr>
    </w:p>
    <w:p w14:paraId="3BE6C64C" w14:textId="77777777" w:rsidR="00752780" w:rsidRPr="00752780" w:rsidRDefault="00752780" w:rsidP="00752780">
      <w:pPr>
        <w:spacing w:before="0" w:after="0" w:line="200" w:lineRule="exact"/>
        <w:jc w:val="left"/>
        <w:rPr>
          <w:sz w:val="20"/>
          <w:szCs w:val="20"/>
          <w:lang w:val="mn-MN"/>
        </w:rPr>
      </w:pPr>
    </w:p>
    <w:p w14:paraId="1F522A40" w14:textId="77777777" w:rsidR="00752780" w:rsidRPr="00752780" w:rsidRDefault="00752780" w:rsidP="00752780">
      <w:pPr>
        <w:spacing w:before="0" w:after="0" w:line="200" w:lineRule="exact"/>
        <w:jc w:val="left"/>
        <w:rPr>
          <w:sz w:val="20"/>
          <w:szCs w:val="20"/>
          <w:lang w:val="mn-MN"/>
        </w:rPr>
      </w:pPr>
    </w:p>
    <w:p w14:paraId="2E2BAE85" w14:textId="77777777" w:rsidR="00752780" w:rsidRPr="00752780" w:rsidRDefault="00752780" w:rsidP="00752780">
      <w:pPr>
        <w:spacing w:before="0" w:after="0" w:line="200" w:lineRule="exact"/>
        <w:jc w:val="left"/>
        <w:rPr>
          <w:sz w:val="20"/>
          <w:szCs w:val="20"/>
          <w:lang w:val="mn-MN"/>
        </w:rPr>
      </w:pPr>
    </w:p>
    <w:p w14:paraId="5CD2F2EA" w14:textId="77777777" w:rsidR="00752780" w:rsidRPr="00752780" w:rsidRDefault="00752780" w:rsidP="00752780">
      <w:pPr>
        <w:spacing w:before="0" w:after="0" w:line="200" w:lineRule="exact"/>
        <w:jc w:val="left"/>
        <w:rPr>
          <w:sz w:val="20"/>
          <w:szCs w:val="20"/>
          <w:lang w:val="mn-MN"/>
        </w:rPr>
      </w:pPr>
    </w:p>
    <w:p w14:paraId="23BDE99B" w14:textId="77777777" w:rsidR="00752780" w:rsidRPr="00752780" w:rsidRDefault="00752780" w:rsidP="00752780">
      <w:pPr>
        <w:spacing w:before="0" w:after="0" w:line="200" w:lineRule="exact"/>
        <w:jc w:val="left"/>
        <w:rPr>
          <w:sz w:val="20"/>
          <w:szCs w:val="20"/>
          <w:lang w:val="mn-MN"/>
        </w:rPr>
      </w:pPr>
    </w:p>
    <w:p w14:paraId="47B796AE" w14:textId="77777777" w:rsidR="00752780" w:rsidRPr="00752780" w:rsidRDefault="00752780" w:rsidP="00752780">
      <w:pPr>
        <w:spacing w:before="0" w:after="0" w:line="620" w:lineRule="exact"/>
        <w:ind w:left="551" w:right="564"/>
        <w:jc w:val="center"/>
        <w:rPr>
          <w:sz w:val="56"/>
          <w:szCs w:val="56"/>
          <w:lang w:val="mn-MN"/>
        </w:rPr>
      </w:pPr>
      <w:r w:rsidRPr="00752780">
        <w:rPr>
          <w:b/>
          <w:w w:val="99"/>
          <w:position w:val="-1"/>
          <w:sz w:val="56"/>
          <w:szCs w:val="56"/>
          <w:lang w:val="mn-MN"/>
        </w:rPr>
        <w:t>ДИПЛОМЫН</w:t>
      </w:r>
      <w:r w:rsidRPr="00752780">
        <w:rPr>
          <w:b/>
          <w:position w:val="-1"/>
          <w:sz w:val="56"/>
          <w:szCs w:val="56"/>
          <w:lang w:val="mn-MN"/>
        </w:rPr>
        <w:t xml:space="preserve"> </w:t>
      </w:r>
      <w:r w:rsidRPr="00752780">
        <w:rPr>
          <w:b/>
          <w:w w:val="99"/>
          <w:position w:val="-1"/>
          <w:sz w:val="56"/>
          <w:szCs w:val="56"/>
          <w:lang w:val="mn-MN"/>
        </w:rPr>
        <w:t>АЖЛЫН</w:t>
      </w:r>
      <w:r w:rsidRPr="00752780">
        <w:rPr>
          <w:b/>
          <w:position w:val="-1"/>
          <w:sz w:val="56"/>
          <w:szCs w:val="56"/>
          <w:lang w:val="mn-MN"/>
        </w:rPr>
        <w:t xml:space="preserve"> </w:t>
      </w:r>
      <w:r w:rsidRPr="00752780">
        <w:rPr>
          <w:b/>
          <w:w w:val="99"/>
          <w:position w:val="-1"/>
          <w:sz w:val="56"/>
          <w:szCs w:val="56"/>
          <w:lang w:val="mn-MN"/>
        </w:rPr>
        <w:t>ТӨСӨЛ</w:t>
      </w:r>
    </w:p>
    <w:p w14:paraId="691C73F7" w14:textId="77777777" w:rsidR="00752780" w:rsidRPr="00752780" w:rsidRDefault="00752780" w:rsidP="00752780">
      <w:pPr>
        <w:spacing w:before="8" w:after="0" w:line="100" w:lineRule="exact"/>
        <w:jc w:val="left"/>
        <w:rPr>
          <w:sz w:val="11"/>
          <w:szCs w:val="11"/>
          <w:lang w:val="mn-MN"/>
        </w:rPr>
      </w:pPr>
    </w:p>
    <w:p w14:paraId="0399B402" w14:textId="77777777" w:rsidR="00752780" w:rsidRPr="00752780" w:rsidRDefault="00752780" w:rsidP="00752780">
      <w:pPr>
        <w:spacing w:before="0" w:after="0" w:line="200" w:lineRule="exact"/>
        <w:jc w:val="left"/>
        <w:rPr>
          <w:sz w:val="20"/>
          <w:szCs w:val="20"/>
          <w:lang w:val="mn-MN"/>
        </w:rPr>
      </w:pPr>
    </w:p>
    <w:p w14:paraId="3A9B6C12" w14:textId="4A85DD5C" w:rsidR="00752780" w:rsidRPr="005D0370" w:rsidRDefault="00752780" w:rsidP="005A4D69">
      <w:pPr>
        <w:spacing w:before="0" w:after="0" w:line="355" w:lineRule="auto"/>
        <w:ind w:left="1148" w:right="400" w:hanging="1046"/>
        <w:jc w:val="left"/>
        <w:rPr>
          <w:sz w:val="28"/>
          <w:szCs w:val="28"/>
          <w:lang w:val="mn-MN"/>
        </w:rPr>
      </w:pPr>
      <w:r w:rsidRPr="00752780">
        <w:rPr>
          <w:b/>
          <w:sz w:val="28"/>
          <w:szCs w:val="28"/>
          <w:lang w:val="mn-MN"/>
        </w:rPr>
        <w:t xml:space="preserve">Сэдэв:   </w:t>
      </w:r>
      <w:r w:rsidR="005D0370">
        <w:rPr>
          <w:i/>
          <w:sz w:val="28"/>
          <w:szCs w:val="28"/>
          <w:lang w:val="mn-MN"/>
        </w:rPr>
        <w:t>Эдийн засгийн таамаглалд машин сургалтын аргыг хэрэглэх нь</w:t>
      </w:r>
    </w:p>
    <w:p w14:paraId="778DC2FB" w14:textId="77777777" w:rsidR="00752780" w:rsidRPr="00752780" w:rsidRDefault="00752780" w:rsidP="00752780">
      <w:pPr>
        <w:spacing w:before="0" w:after="0" w:line="200" w:lineRule="exact"/>
        <w:jc w:val="left"/>
        <w:rPr>
          <w:sz w:val="20"/>
          <w:szCs w:val="20"/>
          <w:lang w:val="mn-MN"/>
        </w:rPr>
      </w:pPr>
    </w:p>
    <w:p w14:paraId="147E0C39" w14:textId="77777777" w:rsidR="00752780" w:rsidRPr="00752780" w:rsidRDefault="00752780" w:rsidP="00752780">
      <w:pPr>
        <w:spacing w:before="0" w:after="0" w:line="200" w:lineRule="exact"/>
        <w:jc w:val="left"/>
        <w:rPr>
          <w:sz w:val="20"/>
          <w:szCs w:val="20"/>
          <w:lang w:val="mn-MN"/>
        </w:rPr>
      </w:pPr>
    </w:p>
    <w:p w14:paraId="42A7B60E" w14:textId="77777777" w:rsidR="00752780" w:rsidRPr="00752780" w:rsidRDefault="00752780" w:rsidP="00752780">
      <w:pPr>
        <w:spacing w:before="0" w:after="0" w:line="200" w:lineRule="exact"/>
        <w:jc w:val="left"/>
        <w:rPr>
          <w:sz w:val="20"/>
          <w:szCs w:val="20"/>
          <w:lang w:val="mn-MN"/>
        </w:rPr>
      </w:pPr>
    </w:p>
    <w:p w14:paraId="37001EA3" w14:textId="77777777" w:rsidR="00752780" w:rsidRPr="00752780" w:rsidRDefault="00752780" w:rsidP="00752780">
      <w:pPr>
        <w:spacing w:before="0" w:after="0" w:line="200" w:lineRule="exact"/>
        <w:jc w:val="left"/>
        <w:rPr>
          <w:sz w:val="20"/>
          <w:szCs w:val="20"/>
          <w:lang w:val="mn-MN"/>
        </w:rPr>
      </w:pPr>
    </w:p>
    <w:p w14:paraId="1AA42E1B" w14:textId="77777777" w:rsidR="00752780" w:rsidRPr="00752780" w:rsidRDefault="00752780" w:rsidP="00752780">
      <w:pPr>
        <w:spacing w:before="0" w:after="0" w:line="200" w:lineRule="exact"/>
        <w:jc w:val="left"/>
        <w:rPr>
          <w:sz w:val="20"/>
          <w:szCs w:val="20"/>
          <w:lang w:val="mn-MN"/>
        </w:rPr>
      </w:pPr>
    </w:p>
    <w:p w14:paraId="278981F3" w14:textId="77777777" w:rsidR="00752780" w:rsidRPr="00752780" w:rsidRDefault="00752780" w:rsidP="00752780">
      <w:pPr>
        <w:spacing w:before="6" w:after="0" w:line="240" w:lineRule="exact"/>
        <w:jc w:val="left"/>
        <w:rPr>
          <w:szCs w:val="24"/>
          <w:lang w:val="mn-MN"/>
        </w:rPr>
      </w:pPr>
    </w:p>
    <w:p w14:paraId="614B0D55" w14:textId="0994DBEA" w:rsidR="00752780" w:rsidRPr="00752780" w:rsidRDefault="00752780" w:rsidP="00752780">
      <w:pPr>
        <w:spacing w:before="0" w:after="0" w:line="240" w:lineRule="auto"/>
        <w:ind w:left="734" w:right="913"/>
        <w:jc w:val="left"/>
        <w:rPr>
          <w:szCs w:val="24"/>
          <w:lang w:val="mn-MN"/>
        </w:rPr>
      </w:pPr>
      <w:r w:rsidRPr="00752780">
        <w:rPr>
          <w:rFonts w:eastAsia="Calibri"/>
          <w:szCs w:val="24"/>
          <w:lang w:val="mn-MN"/>
        </w:rPr>
        <w:t xml:space="preserve">Гүйцэтгэсэн:               </w:t>
      </w:r>
      <w:r w:rsidRPr="00752780">
        <w:rPr>
          <w:szCs w:val="24"/>
          <w:lang w:val="mn-MN"/>
        </w:rPr>
        <w:t xml:space="preserve">. . . . . . . . . . . . . . . . . . . . .   </w:t>
      </w:r>
      <w:r w:rsidR="005D0370">
        <w:rPr>
          <w:rFonts w:eastAsia="Calibri"/>
          <w:szCs w:val="24"/>
          <w:lang w:val="mn-MN"/>
        </w:rPr>
        <w:t>О</w:t>
      </w:r>
      <w:r w:rsidRPr="00752780">
        <w:rPr>
          <w:rFonts w:eastAsia="Calibri"/>
          <w:szCs w:val="24"/>
          <w:lang w:val="mn-MN"/>
        </w:rPr>
        <w:t>.</w:t>
      </w:r>
      <w:r w:rsidR="005D0370">
        <w:rPr>
          <w:rFonts w:eastAsia="Calibri"/>
          <w:szCs w:val="24"/>
          <w:lang w:val="mn-MN"/>
        </w:rPr>
        <w:t>Лхагвасүрэн</w:t>
      </w:r>
      <w:r w:rsidRPr="00752780">
        <w:rPr>
          <w:rFonts w:eastAsia="Calibri"/>
          <w:szCs w:val="24"/>
          <w:lang w:val="mn-MN"/>
        </w:rPr>
        <w:t xml:space="preserve"> </w:t>
      </w:r>
      <w:r w:rsidR="005D0370">
        <w:rPr>
          <w:szCs w:val="24"/>
          <w:lang w:val="mn-MN"/>
        </w:rPr>
        <w:t>/FA16B319</w:t>
      </w:r>
      <w:r w:rsidRPr="00752780">
        <w:rPr>
          <w:szCs w:val="24"/>
          <w:lang w:val="mn-MN"/>
        </w:rPr>
        <w:t>/</w:t>
      </w:r>
    </w:p>
    <w:p w14:paraId="6F6473AD" w14:textId="77777777" w:rsidR="000A25BC" w:rsidRDefault="000A25BC" w:rsidP="000A25BC">
      <w:pPr>
        <w:spacing w:before="0" w:after="0" w:line="240" w:lineRule="auto"/>
        <w:ind w:left="720"/>
        <w:jc w:val="left"/>
        <w:rPr>
          <w:szCs w:val="24"/>
          <w:lang w:val="mn-MN"/>
        </w:rPr>
      </w:pPr>
    </w:p>
    <w:p w14:paraId="4409804B" w14:textId="1AEB113D" w:rsidR="00752780" w:rsidRPr="00752780" w:rsidRDefault="00752780" w:rsidP="000A25BC">
      <w:pPr>
        <w:spacing w:before="0" w:after="0" w:line="240" w:lineRule="auto"/>
        <w:ind w:left="720"/>
        <w:jc w:val="left"/>
        <w:rPr>
          <w:szCs w:val="24"/>
          <w:lang w:val="mn-MN"/>
        </w:rPr>
      </w:pPr>
      <w:r w:rsidRPr="00752780">
        <w:rPr>
          <w:rFonts w:eastAsia="Calibri"/>
          <w:szCs w:val="24"/>
          <w:lang w:val="mn-MN"/>
        </w:rPr>
        <w:t xml:space="preserve">Удирдагч багш :        </w:t>
      </w:r>
      <w:r w:rsidRPr="00752780">
        <w:rPr>
          <w:szCs w:val="24"/>
          <w:lang w:val="mn-MN"/>
        </w:rPr>
        <w:t xml:space="preserve">. . . . . . . . </w:t>
      </w:r>
      <w:r w:rsidR="00EA208D">
        <w:rPr>
          <w:szCs w:val="24"/>
          <w:lang w:val="mn-MN"/>
        </w:rPr>
        <w:t xml:space="preserve">. . . . . . . . . . . . . .  </w:t>
      </w:r>
      <w:r w:rsidRPr="00752780">
        <w:rPr>
          <w:szCs w:val="24"/>
          <w:lang w:val="mn-MN"/>
        </w:rPr>
        <w:t xml:space="preserve"> </w:t>
      </w:r>
      <w:r w:rsidR="005D0370">
        <w:rPr>
          <w:rFonts w:eastAsia="Calibri"/>
          <w:szCs w:val="24"/>
          <w:lang w:val="mn-MN"/>
        </w:rPr>
        <w:t>Д.Хашбаатар</w:t>
      </w:r>
      <w:r w:rsidRPr="00752780">
        <w:rPr>
          <w:rFonts w:eastAsia="Calibri"/>
          <w:szCs w:val="24"/>
          <w:lang w:val="mn-MN"/>
        </w:rPr>
        <w:t xml:space="preserve">    </w:t>
      </w:r>
      <w:r w:rsidRPr="00752780">
        <w:rPr>
          <w:szCs w:val="24"/>
          <w:lang w:val="mn-MN"/>
        </w:rPr>
        <w:t>/</w:t>
      </w:r>
      <w:r w:rsidRPr="00752780">
        <w:rPr>
          <w:rFonts w:eastAsia="Calibri"/>
          <w:szCs w:val="24"/>
          <w:lang w:val="mn-MN"/>
        </w:rPr>
        <w:t>Мастер</w:t>
      </w:r>
      <w:r w:rsidRPr="00752780">
        <w:rPr>
          <w:szCs w:val="24"/>
          <w:lang w:val="mn-MN"/>
        </w:rPr>
        <w:t>/</w:t>
      </w:r>
    </w:p>
    <w:p w14:paraId="3B8B9BA8" w14:textId="77777777" w:rsidR="00752780" w:rsidRPr="00752780" w:rsidRDefault="00752780" w:rsidP="00752780">
      <w:pPr>
        <w:spacing w:before="0" w:after="0" w:line="200" w:lineRule="exact"/>
        <w:jc w:val="left"/>
        <w:rPr>
          <w:sz w:val="20"/>
          <w:szCs w:val="20"/>
          <w:lang w:val="mn-MN"/>
        </w:rPr>
      </w:pPr>
    </w:p>
    <w:p w14:paraId="75DF50C6" w14:textId="77777777" w:rsidR="00752780" w:rsidRPr="00752780" w:rsidRDefault="00752780" w:rsidP="00752780">
      <w:pPr>
        <w:spacing w:before="0" w:after="0" w:line="200" w:lineRule="exact"/>
        <w:jc w:val="left"/>
        <w:rPr>
          <w:sz w:val="20"/>
          <w:szCs w:val="20"/>
          <w:lang w:val="mn-MN"/>
        </w:rPr>
      </w:pPr>
    </w:p>
    <w:p w14:paraId="132AA67B" w14:textId="77777777" w:rsidR="00752780" w:rsidRPr="00752780" w:rsidRDefault="00752780" w:rsidP="00752780">
      <w:pPr>
        <w:spacing w:before="0" w:after="0" w:line="200" w:lineRule="exact"/>
        <w:jc w:val="left"/>
        <w:rPr>
          <w:sz w:val="20"/>
          <w:szCs w:val="20"/>
          <w:lang w:val="mn-MN"/>
        </w:rPr>
      </w:pPr>
    </w:p>
    <w:p w14:paraId="66417B8C" w14:textId="4FAA7FE5" w:rsidR="00752780" w:rsidRPr="00752780" w:rsidRDefault="00752780" w:rsidP="00752780">
      <w:pPr>
        <w:spacing w:before="0" w:after="0" w:line="240" w:lineRule="auto"/>
        <w:ind w:right="107"/>
        <w:jc w:val="right"/>
        <w:rPr>
          <w:sz w:val="28"/>
          <w:szCs w:val="28"/>
        </w:rPr>
      </w:pPr>
      <w:r w:rsidRPr="00752780">
        <w:rPr>
          <w:rFonts w:eastAsia="Calibri"/>
          <w:sz w:val="28"/>
          <w:szCs w:val="28"/>
          <w:lang w:val="mn-MN"/>
        </w:rPr>
        <w:t xml:space="preserve">Огноо: </w:t>
      </w:r>
      <w:r w:rsidRPr="00752780">
        <w:rPr>
          <w:sz w:val="28"/>
          <w:szCs w:val="28"/>
          <w:lang w:val="mn-MN"/>
        </w:rPr>
        <w:t>2020.01.0</w:t>
      </w:r>
      <w:r>
        <w:rPr>
          <w:sz w:val="28"/>
          <w:szCs w:val="28"/>
        </w:rPr>
        <w:t>7</w:t>
      </w:r>
    </w:p>
    <w:p w14:paraId="792D92E8" w14:textId="77777777" w:rsidR="00752780" w:rsidRPr="00752780" w:rsidRDefault="00752780" w:rsidP="00752780">
      <w:pPr>
        <w:spacing w:before="0" w:after="0" w:line="200" w:lineRule="exact"/>
        <w:jc w:val="left"/>
        <w:rPr>
          <w:sz w:val="20"/>
          <w:szCs w:val="20"/>
          <w:lang w:val="mn-MN"/>
        </w:rPr>
      </w:pPr>
    </w:p>
    <w:p w14:paraId="6469C172" w14:textId="77777777" w:rsidR="00752780" w:rsidRPr="00752780" w:rsidRDefault="00752780" w:rsidP="00752780">
      <w:pPr>
        <w:spacing w:before="0" w:after="0" w:line="200" w:lineRule="exact"/>
        <w:jc w:val="left"/>
        <w:rPr>
          <w:sz w:val="20"/>
          <w:szCs w:val="20"/>
          <w:lang w:val="mn-MN"/>
        </w:rPr>
      </w:pPr>
    </w:p>
    <w:p w14:paraId="482F134C" w14:textId="77777777" w:rsidR="00752780" w:rsidRPr="00752780" w:rsidRDefault="00752780" w:rsidP="00752780">
      <w:pPr>
        <w:spacing w:before="0" w:after="0" w:line="200" w:lineRule="exact"/>
        <w:jc w:val="left"/>
        <w:rPr>
          <w:sz w:val="20"/>
          <w:szCs w:val="20"/>
          <w:lang w:val="mn-MN"/>
        </w:rPr>
      </w:pPr>
    </w:p>
    <w:p w14:paraId="51041F21" w14:textId="77777777" w:rsidR="00752780" w:rsidRPr="00752780" w:rsidRDefault="00752780" w:rsidP="00752780">
      <w:pPr>
        <w:spacing w:before="0" w:after="0" w:line="200" w:lineRule="exact"/>
        <w:jc w:val="left"/>
        <w:rPr>
          <w:sz w:val="20"/>
          <w:szCs w:val="20"/>
          <w:lang w:val="mn-MN"/>
        </w:rPr>
      </w:pPr>
    </w:p>
    <w:p w14:paraId="262B0AA2" w14:textId="77777777" w:rsidR="00752780" w:rsidRPr="00752780" w:rsidRDefault="00752780" w:rsidP="00752780">
      <w:pPr>
        <w:spacing w:before="0" w:after="0" w:line="200" w:lineRule="exact"/>
        <w:jc w:val="left"/>
        <w:rPr>
          <w:sz w:val="20"/>
          <w:szCs w:val="20"/>
          <w:lang w:val="mn-MN"/>
        </w:rPr>
      </w:pPr>
    </w:p>
    <w:p w14:paraId="5C43B3EE" w14:textId="77777777" w:rsidR="00752780" w:rsidRPr="00752780" w:rsidRDefault="00752780" w:rsidP="00752780">
      <w:pPr>
        <w:spacing w:before="0" w:after="0" w:line="200" w:lineRule="exact"/>
        <w:jc w:val="left"/>
        <w:rPr>
          <w:sz w:val="20"/>
          <w:szCs w:val="20"/>
          <w:lang w:val="mn-MN"/>
        </w:rPr>
      </w:pPr>
    </w:p>
    <w:p w14:paraId="2C5A8B74" w14:textId="77777777" w:rsidR="00752780" w:rsidRPr="00752780" w:rsidRDefault="00752780" w:rsidP="00752780">
      <w:pPr>
        <w:spacing w:before="0" w:after="0" w:line="200" w:lineRule="exact"/>
        <w:jc w:val="left"/>
        <w:rPr>
          <w:sz w:val="20"/>
          <w:szCs w:val="20"/>
          <w:lang w:val="mn-MN"/>
        </w:rPr>
      </w:pPr>
    </w:p>
    <w:p w14:paraId="28A49A63" w14:textId="77777777" w:rsidR="00752780" w:rsidRPr="00752780" w:rsidRDefault="00752780" w:rsidP="00752780">
      <w:pPr>
        <w:spacing w:before="0" w:after="0" w:line="200" w:lineRule="exact"/>
        <w:jc w:val="left"/>
        <w:rPr>
          <w:sz w:val="20"/>
          <w:szCs w:val="20"/>
          <w:lang w:val="mn-MN"/>
        </w:rPr>
      </w:pPr>
    </w:p>
    <w:p w14:paraId="4DC3991D" w14:textId="77777777" w:rsidR="00752780" w:rsidRPr="00752780" w:rsidRDefault="00752780" w:rsidP="00752780">
      <w:pPr>
        <w:spacing w:before="0" w:after="0" w:line="200" w:lineRule="exact"/>
        <w:jc w:val="left"/>
        <w:rPr>
          <w:sz w:val="20"/>
          <w:szCs w:val="20"/>
          <w:lang w:val="mn-MN"/>
        </w:rPr>
      </w:pPr>
    </w:p>
    <w:p w14:paraId="63D5BC82" w14:textId="77777777" w:rsidR="00752780" w:rsidRPr="00752780" w:rsidRDefault="00752780" w:rsidP="00752780">
      <w:pPr>
        <w:spacing w:before="0" w:after="0" w:line="200" w:lineRule="exact"/>
        <w:jc w:val="left"/>
        <w:rPr>
          <w:sz w:val="20"/>
          <w:szCs w:val="20"/>
          <w:lang w:val="mn-MN"/>
        </w:rPr>
      </w:pPr>
    </w:p>
    <w:p w14:paraId="19ADB24D" w14:textId="77777777" w:rsidR="00752780" w:rsidRPr="00752780" w:rsidRDefault="00752780" w:rsidP="00752780">
      <w:pPr>
        <w:spacing w:before="0" w:after="0" w:line="200" w:lineRule="exact"/>
        <w:jc w:val="left"/>
        <w:rPr>
          <w:sz w:val="20"/>
          <w:szCs w:val="20"/>
          <w:lang w:val="mn-MN"/>
        </w:rPr>
      </w:pPr>
    </w:p>
    <w:p w14:paraId="379DFD1A" w14:textId="77777777" w:rsidR="00752780" w:rsidRPr="00752780" w:rsidRDefault="00752780" w:rsidP="00752780">
      <w:pPr>
        <w:spacing w:before="0" w:after="0" w:line="200" w:lineRule="exact"/>
        <w:jc w:val="left"/>
        <w:rPr>
          <w:sz w:val="20"/>
          <w:szCs w:val="20"/>
          <w:lang w:val="mn-MN"/>
        </w:rPr>
      </w:pPr>
    </w:p>
    <w:p w14:paraId="4303B313" w14:textId="77777777" w:rsidR="00752780" w:rsidRPr="00752780" w:rsidRDefault="00752780" w:rsidP="00752780">
      <w:pPr>
        <w:spacing w:before="0" w:after="0" w:line="200" w:lineRule="exact"/>
        <w:jc w:val="left"/>
        <w:rPr>
          <w:sz w:val="20"/>
          <w:szCs w:val="20"/>
          <w:lang w:val="mn-MN"/>
        </w:rPr>
      </w:pPr>
    </w:p>
    <w:p w14:paraId="7FF9B791" w14:textId="77777777" w:rsidR="00752780" w:rsidRPr="00752780" w:rsidRDefault="00752780" w:rsidP="00752780">
      <w:pPr>
        <w:spacing w:before="0" w:after="0" w:line="200" w:lineRule="exact"/>
        <w:jc w:val="left"/>
        <w:rPr>
          <w:sz w:val="20"/>
          <w:szCs w:val="20"/>
          <w:lang w:val="mn-MN"/>
        </w:rPr>
      </w:pPr>
    </w:p>
    <w:p w14:paraId="2A042373" w14:textId="77777777" w:rsidR="00752780" w:rsidRPr="00752780" w:rsidRDefault="00752780" w:rsidP="00752780">
      <w:pPr>
        <w:spacing w:before="0" w:after="0" w:line="200" w:lineRule="exact"/>
        <w:jc w:val="left"/>
        <w:rPr>
          <w:sz w:val="20"/>
          <w:szCs w:val="20"/>
          <w:lang w:val="mn-MN"/>
        </w:rPr>
      </w:pPr>
    </w:p>
    <w:p w14:paraId="7BD0AA4C" w14:textId="77777777" w:rsidR="00752780" w:rsidRPr="00752780" w:rsidRDefault="00752780" w:rsidP="00752780">
      <w:pPr>
        <w:spacing w:before="15" w:after="0" w:line="240" w:lineRule="exact"/>
        <w:jc w:val="left"/>
        <w:rPr>
          <w:szCs w:val="24"/>
          <w:lang w:val="mn-MN"/>
        </w:rPr>
      </w:pPr>
    </w:p>
    <w:p w14:paraId="0F22164E" w14:textId="77777777" w:rsidR="00752780" w:rsidRPr="00752780" w:rsidRDefault="00752780" w:rsidP="00752780">
      <w:pPr>
        <w:spacing w:before="0" w:after="0" w:line="240" w:lineRule="auto"/>
        <w:ind w:left="4494"/>
        <w:jc w:val="left"/>
        <w:rPr>
          <w:sz w:val="20"/>
          <w:szCs w:val="20"/>
          <w:lang w:val="mn-MN"/>
        </w:rPr>
      </w:pPr>
      <w:r w:rsidRPr="00752780">
        <w:rPr>
          <w:noProof/>
          <w:sz w:val="20"/>
          <w:szCs w:val="20"/>
        </w:rPr>
        <w:drawing>
          <wp:inline distT="0" distB="0" distL="0" distR="0" wp14:anchorId="1706AEED" wp14:editId="76716C72">
            <wp:extent cx="357505" cy="357505"/>
            <wp:effectExtent l="0" t="0" r="4445" b="444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505" cy="357505"/>
                    </a:xfrm>
                    <a:prstGeom prst="rect">
                      <a:avLst/>
                    </a:prstGeom>
                    <a:noFill/>
                    <a:ln>
                      <a:noFill/>
                    </a:ln>
                  </pic:spPr>
                </pic:pic>
              </a:graphicData>
            </a:graphic>
          </wp:inline>
        </w:drawing>
      </w:r>
    </w:p>
    <w:p w14:paraId="29BE6902" w14:textId="77777777" w:rsidR="00752780" w:rsidRPr="00752780" w:rsidRDefault="00752780" w:rsidP="00752780">
      <w:pPr>
        <w:spacing w:before="6" w:after="0" w:line="140" w:lineRule="exact"/>
        <w:jc w:val="left"/>
        <w:rPr>
          <w:sz w:val="14"/>
          <w:szCs w:val="14"/>
          <w:lang w:val="mn-MN"/>
        </w:rPr>
      </w:pPr>
    </w:p>
    <w:p w14:paraId="08CF2DD3" w14:textId="77777777" w:rsidR="00752780" w:rsidRPr="00752780" w:rsidRDefault="00752780" w:rsidP="00752780">
      <w:pPr>
        <w:spacing w:before="0" w:after="0" w:line="200" w:lineRule="exact"/>
        <w:jc w:val="left"/>
        <w:rPr>
          <w:sz w:val="20"/>
          <w:szCs w:val="20"/>
          <w:lang w:val="mn-MN"/>
        </w:rPr>
      </w:pPr>
    </w:p>
    <w:p w14:paraId="7E5DB820" w14:textId="48376FF1" w:rsidR="00752780" w:rsidRPr="00752780" w:rsidRDefault="00752780" w:rsidP="00752780">
      <w:pPr>
        <w:spacing w:before="0" w:after="0" w:line="240" w:lineRule="auto"/>
        <w:ind w:left="3630" w:right="3637"/>
        <w:jc w:val="center"/>
        <w:rPr>
          <w:sz w:val="28"/>
          <w:szCs w:val="28"/>
        </w:rPr>
        <w:sectPr w:rsidR="00752780" w:rsidRPr="00752780">
          <w:footerReference w:type="first" r:id="rId11"/>
          <w:pgSz w:w="11920" w:h="16860"/>
          <w:pgMar w:top="1060" w:right="740" w:bottom="280" w:left="1600" w:header="720" w:footer="720" w:gutter="0"/>
          <w:cols w:space="720"/>
        </w:sectPr>
      </w:pPr>
      <w:r w:rsidRPr="00752780">
        <w:rPr>
          <w:rFonts w:eastAsia="Calibri"/>
          <w:sz w:val="28"/>
          <w:szCs w:val="28"/>
          <w:lang w:val="mn-MN"/>
        </w:rPr>
        <w:t>Улаанбаатар. 202</w:t>
      </w:r>
      <w:r>
        <w:rPr>
          <w:rFonts w:eastAsia="Calibri"/>
          <w:sz w:val="28"/>
          <w:szCs w:val="28"/>
        </w:rPr>
        <w:t>0</w:t>
      </w:r>
    </w:p>
    <w:p w14:paraId="24FD2DE6" w14:textId="6D486735" w:rsidR="009A5056" w:rsidRPr="008F0628" w:rsidRDefault="00020236" w:rsidP="00C25FA4">
      <w:pPr>
        <w:spacing w:before="360" w:after="360"/>
        <w:jc w:val="left"/>
        <w:rPr>
          <w:b/>
          <w:color w:val="000000"/>
          <w:szCs w:val="28"/>
          <w:lang w:val="mn-MN"/>
        </w:rPr>
      </w:pPr>
      <w:r w:rsidRPr="008F0628">
        <w:rPr>
          <w:b/>
          <w:color w:val="000000"/>
          <w:szCs w:val="28"/>
          <w:lang w:val="mn-MN"/>
        </w:rPr>
        <w:lastRenderedPageBreak/>
        <w:t>АГУУЛГА</w:t>
      </w:r>
    </w:p>
    <w:p w14:paraId="7835AB39" w14:textId="77777777" w:rsidR="005A4D69" w:rsidRDefault="00B05539">
      <w:pPr>
        <w:pStyle w:val="TOC1"/>
        <w:tabs>
          <w:tab w:val="left" w:pos="1320"/>
          <w:tab w:val="right" w:leader="dot" w:pos="9062"/>
        </w:tabs>
        <w:rPr>
          <w:rFonts w:asciiTheme="minorHAnsi" w:eastAsiaTheme="minorEastAsia" w:hAnsiTheme="minorHAnsi" w:cstheme="minorBidi"/>
          <w:noProof/>
          <w:sz w:val="22"/>
        </w:rPr>
      </w:pPr>
      <w:r w:rsidRPr="008F0628">
        <w:rPr>
          <w:b/>
          <w:color w:val="000000"/>
          <w:sz w:val="28"/>
          <w:szCs w:val="28"/>
          <w:lang w:val="mn-MN"/>
        </w:rPr>
        <w:fldChar w:fldCharType="begin"/>
      </w:r>
      <w:r w:rsidRPr="008F0628">
        <w:rPr>
          <w:b/>
          <w:color w:val="000000"/>
          <w:sz w:val="28"/>
          <w:szCs w:val="28"/>
          <w:lang w:val="mn-MN"/>
        </w:rPr>
        <w:instrText xml:space="preserve"> TOC \o "1-3" \h \z \u </w:instrText>
      </w:r>
      <w:r w:rsidRPr="008F0628">
        <w:rPr>
          <w:b/>
          <w:color w:val="000000"/>
          <w:sz w:val="28"/>
          <w:szCs w:val="28"/>
          <w:lang w:val="mn-MN"/>
        </w:rPr>
        <w:fldChar w:fldCharType="separate"/>
      </w:r>
      <w:hyperlink w:anchor="_Toc29300290" w:history="1">
        <w:r w:rsidR="005A4D69" w:rsidRPr="00964B04">
          <w:rPr>
            <w:rStyle w:val="Hyperlink"/>
            <w:rFonts w:eastAsiaTheme="majorEastAsia"/>
            <w:noProof/>
          </w:rPr>
          <w:t>I БҮЛЭГ.</w:t>
        </w:r>
        <w:r w:rsidR="005A4D69">
          <w:rPr>
            <w:rFonts w:asciiTheme="minorHAnsi" w:eastAsiaTheme="minorEastAsia" w:hAnsiTheme="minorHAnsi" w:cstheme="minorBidi"/>
            <w:noProof/>
            <w:sz w:val="22"/>
          </w:rPr>
          <w:tab/>
        </w:r>
        <w:r w:rsidR="005A4D69" w:rsidRPr="00964B04">
          <w:rPr>
            <w:rStyle w:val="Hyperlink"/>
            <w:rFonts w:eastAsiaTheme="majorEastAsia"/>
            <w:noProof/>
          </w:rPr>
          <w:t>СУДАЛГААНЫ АСУУДАЛ</w:t>
        </w:r>
        <w:r w:rsidR="005A4D69">
          <w:rPr>
            <w:noProof/>
            <w:webHidden/>
          </w:rPr>
          <w:tab/>
        </w:r>
        <w:r w:rsidR="005A4D69">
          <w:rPr>
            <w:noProof/>
            <w:webHidden/>
          </w:rPr>
          <w:fldChar w:fldCharType="begin"/>
        </w:r>
        <w:r w:rsidR="005A4D69">
          <w:rPr>
            <w:noProof/>
            <w:webHidden/>
          </w:rPr>
          <w:instrText xml:space="preserve"> PAGEREF _Toc29300290 \h </w:instrText>
        </w:r>
        <w:r w:rsidR="005A4D69">
          <w:rPr>
            <w:noProof/>
            <w:webHidden/>
          </w:rPr>
        </w:r>
        <w:r w:rsidR="005A4D69">
          <w:rPr>
            <w:noProof/>
            <w:webHidden/>
          </w:rPr>
          <w:fldChar w:fldCharType="separate"/>
        </w:r>
        <w:r w:rsidR="005A4D69">
          <w:rPr>
            <w:noProof/>
            <w:webHidden/>
          </w:rPr>
          <w:t>1</w:t>
        </w:r>
        <w:r w:rsidR="005A4D69">
          <w:rPr>
            <w:noProof/>
            <w:webHidden/>
          </w:rPr>
          <w:fldChar w:fldCharType="end"/>
        </w:r>
      </w:hyperlink>
    </w:p>
    <w:p w14:paraId="3DF6A484" w14:textId="77777777" w:rsidR="005A4D69" w:rsidRDefault="005A4D69">
      <w:pPr>
        <w:pStyle w:val="TOC1"/>
        <w:tabs>
          <w:tab w:val="left" w:pos="1320"/>
          <w:tab w:val="right" w:leader="dot" w:pos="9062"/>
        </w:tabs>
        <w:rPr>
          <w:rFonts w:asciiTheme="minorHAnsi" w:eastAsiaTheme="minorEastAsia" w:hAnsiTheme="minorHAnsi" w:cstheme="minorBidi"/>
          <w:noProof/>
          <w:sz w:val="22"/>
        </w:rPr>
      </w:pPr>
      <w:hyperlink w:anchor="_Toc29300291" w:history="1">
        <w:r w:rsidRPr="00964B04">
          <w:rPr>
            <w:rStyle w:val="Hyperlink"/>
            <w:rFonts w:eastAsiaTheme="majorEastAsia"/>
            <w:noProof/>
          </w:rPr>
          <w:t>II БҮЛЭГ.</w:t>
        </w:r>
        <w:r>
          <w:rPr>
            <w:rFonts w:asciiTheme="minorHAnsi" w:eastAsiaTheme="minorEastAsia" w:hAnsiTheme="minorHAnsi" w:cstheme="minorBidi"/>
            <w:noProof/>
            <w:sz w:val="22"/>
          </w:rPr>
          <w:tab/>
        </w:r>
        <w:r w:rsidRPr="00964B04">
          <w:rPr>
            <w:rStyle w:val="Hyperlink"/>
            <w:rFonts w:eastAsiaTheme="majorEastAsia"/>
            <w:noProof/>
            <w:lang w:val="mn-MN"/>
          </w:rPr>
          <w:t>СУДЛАГДСАН БАЙДАЛ</w:t>
        </w:r>
        <w:r>
          <w:rPr>
            <w:noProof/>
            <w:webHidden/>
          </w:rPr>
          <w:tab/>
        </w:r>
        <w:r>
          <w:rPr>
            <w:noProof/>
            <w:webHidden/>
          </w:rPr>
          <w:fldChar w:fldCharType="begin"/>
        </w:r>
        <w:r>
          <w:rPr>
            <w:noProof/>
            <w:webHidden/>
          </w:rPr>
          <w:instrText xml:space="preserve"> PAGEREF _Toc29300291 \h </w:instrText>
        </w:r>
        <w:r>
          <w:rPr>
            <w:noProof/>
            <w:webHidden/>
          </w:rPr>
        </w:r>
        <w:r>
          <w:rPr>
            <w:noProof/>
            <w:webHidden/>
          </w:rPr>
          <w:fldChar w:fldCharType="separate"/>
        </w:r>
        <w:r>
          <w:rPr>
            <w:noProof/>
            <w:webHidden/>
          </w:rPr>
          <w:t>2</w:t>
        </w:r>
        <w:r>
          <w:rPr>
            <w:noProof/>
            <w:webHidden/>
          </w:rPr>
          <w:fldChar w:fldCharType="end"/>
        </w:r>
      </w:hyperlink>
    </w:p>
    <w:p w14:paraId="3A122AB4" w14:textId="77777777" w:rsidR="005A4D69" w:rsidRDefault="005A4D69">
      <w:pPr>
        <w:pStyle w:val="TOC1"/>
        <w:tabs>
          <w:tab w:val="left" w:pos="1540"/>
          <w:tab w:val="right" w:leader="dot" w:pos="9062"/>
        </w:tabs>
        <w:rPr>
          <w:rFonts w:asciiTheme="minorHAnsi" w:eastAsiaTheme="minorEastAsia" w:hAnsiTheme="minorHAnsi" w:cstheme="minorBidi"/>
          <w:noProof/>
          <w:sz w:val="22"/>
        </w:rPr>
      </w:pPr>
      <w:hyperlink w:anchor="_Toc29300292" w:history="1">
        <w:r w:rsidRPr="00964B04">
          <w:rPr>
            <w:rStyle w:val="Hyperlink"/>
            <w:rFonts w:eastAsiaTheme="majorEastAsia"/>
            <w:noProof/>
          </w:rPr>
          <w:t>III БҮЛЭГ.</w:t>
        </w:r>
        <w:r>
          <w:rPr>
            <w:rFonts w:asciiTheme="minorHAnsi" w:eastAsiaTheme="minorEastAsia" w:hAnsiTheme="minorHAnsi" w:cstheme="minorBidi"/>
            <w:noProof/>
            <w:sz w:val="22"/>
          </w:rPr>
          <w:tab/>
        </w:r>
        <w:r w:rsidRPr="00964B04">
          <w:rPr>
            <w:rStyle w:val="Hyperlink"/>
            <w:rFonts w:eastAsiaTheme="majorEastAsia"/>
            <w:noProof/>
            <w:lang w:val="mn-MN"/>
          </w:rPr>
          <w:t>СУДАЛГААНЫ ЗОРИЛГО, ЗОРИЛТ</w:t>
        </w:r>
        <w:r>
          <w:rPr>
            <w:noProof/>
            <w:webHidden/>
          </w:rPr>
          <w:tab/>
        </w:r>
        <w:r>
          <w:rPr>
            <w:noProof/>
            <w:webHidden/>
          </w:rPr>
          <w:fldChar w:fldCharType="begin"/>
        </w:r>
        <w:r>
          <w:rPr>
            <w:noProof/>
            <w:webHidden/>
          </w:rPr>
          <w:instrText xml:space="preserve"> PAGEREF _Toc29300292 \h </w:instrText>
        </w:r>
        <w:r>
          <w:rPr>
            <w:noProof/>
            <w:webHidden/>
          </w:rPr>
        </w:r>
        <w:r>
          <w:rPr>
            <w:noProof/>
            <w:webHidden/>
          </w:rPr>
          <w:fldChar w:fldCharType="separate"/>
        </w:r>
        <w:r>
          <w:rPr>
            <w:noProof/>
            <w:webHidden/>
          </w:rPr>
          <w:t>4</w:t>
        </w:r>
        <w:r>
          <w:rPr>
            <w:noProof/>
            <w:webHidden/>
          </w:rPr>
          <w:fldChar w:fldCharType="end"/>
        </w:r>
      </w:hyperlink>
    </w:p>
    <w:p w14:paraId="65FD118E" w14:textId="77777777" w:rsidR="005A4D69" w:rsidRDefault="005A4D69">
      <w:pPr>
        <w:pStyle w:val="TOC1"/>
        <w:tabs>
          <w:tab w:val="left" w:pos="1540"/>
          <w:tab w:val="right" w:leader="dot" w:pos="9062"/>
        </w:tabs>
        <w:rPr>
          <w:rFonts w:asciiTheme="minorHAnsi" w:eastAsiaTheme="minorEastAsia" w:hAnsiTheme="minorHAnsi" w:cstheme="minorBidi"/>
          <w:noProof/>
          <w:sz w:val="22"/>
        </w:rPr>
      </w:pPr>
      <w:hyperlink w:anchor="_Toc29300293" w:history="1">
        <w:r w:rsidRPr="00964B04">
          <w:rPr>
            <w:rStyle w:val="Hyperlink"/>
            <w:rFonts w:eastAsiaTheme="majorEastAsia"/>
            <w:noProof/>
          </w:rPr>
          <w:t>IV БҮЛЭГ.</w:t>
        </w:r>
        <w:r>
          <w:rPr>
            <w:rFonts w:asciiTheme="minorHAnsi" w:eastAsiaTheme="minorEastAsia" w:hAnsiTheme="minorHAnsi" w:cstheme="minorBidi"/>
            <w:noProof/>
            <w:sz w:val="22"/>
          </w:rPr>
          <w:tab/>
        </w:r>
        <w:r w:rsidRPr="00964B04">
          <w:rPr>
            <w:rStyle w:val="Hyperlink"/>
            <w:rFonts w:eastAsiaTheme="majorEastAsia"/>
            <w:noProof/>
            <w:lang w:val="mn-MN"/>
          </w:rPr>
          <w:t>СУДАЛГААНЫ ТААМАГЛАЛ</w:t>
        </w:r>
        <w:r>
          <w:rPr>
            <w:noProof/>
            <w:webHidden/>
          </w:rPr>
          <w:tab/>
        </w:r>
        <w:r>
          <w:rPr>
            <w:noProof/>
            <w:webHidden/>
          </w:rPr>
          <w:fldChar w:fldCharType="begin"/>
        </w:r>
        <w:r>
          <w:rPr>
            <w:noProof/>
            <w:webHidden/>
          </w:rPr>
          <w:instrText xml:space="preserve"> PAGEREF _Toc29300293 \h </w:instrText>
        </w:r>
        <w:r>
          <w:rPr>
            <w:noProof/>
            <w:webHidden/>
          </w:rPr>
        </w:r>
        <w:r>
          <w:rPr>
            <w:noProof/>
            <w:webHidden/>
          </w:rPr>
          <w:fldChar w:fldCharType="separate"/>
        </w:r>
        <w:r>
          <w:rPr>
            <w:noProof/>
            <w:webHidden/>
          </w:rPr>
          <w:t>5</w:t>
        </w:r>
        <w:r>
          <w:rPr>
            <w:noProof/>
            <w:webHidden/>
          </w:rPr>
          <w:fldChar w:fldCharType="end"/>
        </w:r>
      </w:hyperlink>
    </w:p>
    <w:p w14:paraId="38977071" w14:textId="77777777" w:rsidR="005A4D69" w:rsidRDefault="005A4D69">
      <w:pPr>
        <w:pStyle w:val="TOC1"/>
        <w:tabs>
          <w:tab w:val="left" w:pos="1320"/>
          <w:tab w:val="right" w:leader="dot" w:pos="9062"/>
        </w:tabs>
        <w:rPr>
          <w:rFonts w:asciiTheme="minorHAnsi" w:eastAsiaTheme="minorEastAsia" w:hAnsiTheme="minorHAnsi" w:cstheme="minorBidi"/>
          <w:noProof/>
          <w:sz w:val="22"/>
        </w:rPr>
      </w:pPr>
      <w:hyperlink w:anchor="_Toc29300294" w:history="1">
        <w:r w:rsidRPr="00964B04">
          <w:rPr>
            <w:rStyle w:val="Hyperlink"/>
            <w:rFonts w:eastAsiaTheme="majorEastAsia"/>
            <w:noProof/>
          </w:rPr>
          <w:t>V БҮЛЭГ.</w:t>
        </w:r>
        <w:r>
          <w:rPr>
            <w:rFonts w:asciiTheme="minorHAnsi" w:eastAsiaTheme="minorEastAsia" w:hAnsiTheme="minorHAnsi" w:cstheme="minorBidi"/>
            <w:noProof/>
            <w:sz w:val="22"/>
          </w:rPr>
          <w:tab/>
        </w:r>
        <w:r w:rsidRPr="00964B04">
          <w:rPr>
            <w:rStyle w:val="Hyperlink"/>
            <w:rFonts w:eastAsiaTheme="majorEastAsia"/>
            <w:noProof/>
            <w:lang w:val="mn-MN"/>
          </w:rPr>
          <w:t>СУДАЛГААНЫ АРГАЗҮЙ</w:t>
        </w:r>
        <w:r>
          <w:rPr>
            <w:noProof/>
            <w:webHidden/>
          </w:rPr>
          <w:tab/>
        </w:r>
        <w:r>
          <w:rPr>
            <w:noProof/>
            <w:webHidden/>
          </w:rPr>
          <w:fldChar w:fldCharType="begin"/>
        </w:r>
        <w:r>
          <w:rPr>
            <w:noProof/>
            <w:webHidden/>
          </w:rPr>
          <w:instrText xml:space="preserve"> PAGEREF _Toc29300294 \h </w:instrText>
        </w:r>
        <w:r>
          <w:rPr>
            <w:noProof/>
            <w:webHidden/>
          </w:rPr>
        </w:r>
        <w:r>
          <w:rPr>
            <w:noProof/>
            <w:webHidden/>
          </w:rPr>
          <w:fldChar w:fldCharType="separate"/>
        </w:r>
        <w:r>
          <w:rPr>
            <w:noProof/>
            <w:webHidden/>
          </w:rPr>
          <w:t>6</w:t>
        </w:r>
        <w:r>
          <w:rPr>
            <w:noProof/>
            <w:webHidden/>
          </w:rPr>
          <w:fldChar w:fldCharType="end"/>
        </w:r>
      </w:hyperlink>
    </w:p>
    <w:p w14:paraId="24C1828F" w14:textId="77777777" w:rsidR="005A4D69" w:rsidRDefault="005A4D69">
      <w:pPr>
        <w:pStyle w:val="TOC2"/>
        <w:tabs>
          <w:tab w:val="left" w:pos="880"/>
          <w:tab w:val="right" w:leader="dot" w:pos="9062"/>
        </w:tabs>
        <w:rPr>
          <w:rFonts w:asciiTheme="minorHAnsi" w:eastAsiaTheme="minorEastAsia" w:hAnsiTheme="minorHAnsi" w:cstheme="minorBidi"/>
          <w:noProof/>
          <w:sz w:val="22"/>
        </w:rPr>
      </w:pPr>
      <w:hyperlink w:anchor="_Toc29300295" w:history="1">
        <w:r w:rsidRPr="00964B04">
          <w:rPr>
            <w:rStyle w:val="Hyperlink"/>
            <w:rFonts w:eastAsiaTheme="majorEastAsia"/>
            <w:noProof/>
          </w:rPr>
          <w:t>5.1</w:t>
        </w:r>
        <w:r>
          <w:rPr>
            <w:rFonts w:asciiTheme="minorHAnsi" w:eastAsiaTheme="minorEastAsia" w:hAnsiTheme="minorHAnsi" w:cstheme="minorBidi"/>
            <w:noProof/>
            <w:sz w:val="22"/>
          </w:rPr>
          <w:tab/>
        </w:r>
        <w:r w:rsidRPr="00964B04">
          <w:rPr>
            <w:rStyle w:val="Hyperlink"/>
            <w:rFonts w:eastAsiaTheme="majorEastAsia"/>
            <w:noProof/>
          </w:rPr>
          <w:t>Олон хүчин зүйлийн регрессийн шинжилгээ</w:t>
        </w:r>
        <w:r>
          <w:rPr>
            <w:noProof/>
            <w:webHidden/>
          </w:rPr>
          <w:tab/>
        </w:r>
        <w:r>
          <w:rPr>
            <w:noProof/>
            <w:webHidden/>
          </w:rPr>
          <w:fldChar w:fldCharType="begin"/>
        </w:r>
        <w:r>
          <w:rPr>
            <w:noProof/>
            <w:webHidden/>
          </w:rPr>
          <w:instrText xml:space="preserve"> PAGEREF _Toc29300295 \h </w:instrText>
        </w:r>
        <w:r>
          <w:rPr>
            <w:noProof/>
            <w:webHidden/>
          </w:rPr>
        </w:r>
        <w:r>
          <w:rPr>
            <w:noProof/>
            <w:webHidden/>
          </w:rPr>
          <w:fldChar w:fldCharType="separate"/>
        </w:r>
        <w:r>
          <w:rPr>
            <w:noProof/>
            <w:webHidden/>
          </w:rPr>
          <w:t>6</w:t>
        </w:r>
        <w:r>
          <w:rPr>
            <w:noProof/>
            <w:webHidden/>
          </w:rPr>
          <w:fldChar w:fldCharType="end"/>
        </w:r>
      </w:hyperlink>
    </w:p>
    <w:p w14:paraId="2EBA63D1" w14:textId="77777777" w:rsidR="005A4D69" w:rsidRDefault="005A4D69">
      <w:pPr>
        <w:pStyle w:val="TOC1"/>
        <w:tabs>
          <w:tab w:val="left" w:pos="1540"/>
          <w:tab w:val="right" w:leader="dot" w:pos="9062"/>
        </w:tabs>
        <w:rPr>
          <w:rFonts w:asciiTheme="minorHAnsi" w:eastAsiaTheme="minorEastAsia" w:hAnsiTheme="minorHAnsi" w:cstheme="minorBidi"/>
          <w:noProof/>
          <w:sz w:val="22"/>
        </w:rPr>
      </w:pPr>
      <w:hyperlink w:anchor="_Toc29300296" w:history="1">
        <w:r w:rsidRPr="00964B04">
          <w:rPr>
            <w:rStyle w:val="Hyperlink"/>
            <w:rFonts w:eastAsiaTheme="majorEastAsia"/>
            <w:noProof/>
          </w:rPr>
          <w:t>VI БҮЛЭГ.</w:t>
        </w:r>
        <w:r>
          <w:rPr>
            <w:rFonts w:asciiTheme="minorHAnsi" w:eastAsiaTheme="minorEastAsia" w:hAnsiTheme="minorHAnsi" w:cstheme="minorBidi"/>
            <w:noProof/>
            <w:sz w:val="22"/>
          </w:rPr>
          <w:tab/>
        </w:r>
        <w:r w:rsidRPr="00964B04">
          <w:rPr>
            <w:rStyle w:val="Hyperlink"/>
            <w:rFonts w:eastAsiaTheme="majorEastAsia"/>
            <w:noProof/>
            <w:lang w:val="mn-MN"/>
          </w:rPr>
          <w:t>СУДАЛГААНЫ ӨГӨГДӨЛ</w:t>
        </w:r>
        <w:r>
          <w:rPr>
            <w:noProof/>
            <w:webHidden/>
          </w:rPr>
          <w:tab/>
        </w:r>
        <w:r>
          <w:rPr>
            <w:noProof/>
            <w:webHidden/>
          </w:rPr>
          <w:fldChar w:fldCharType="begin"/>
        </w:r>
        <w:r>
          <w:rPr>
            <w:noProof/>
            <w:webHidden/>
          </w:rPr>
          <w:instrText xml:space="preserve"> PAGEREF _Toc29300296 \h </w:instrText>
        </w:r>
        <w:r>
          <w:rPr>
            <w:noProof/>
            <w:webHidden/>
          </w:rPr>
        </w:r>
        <w:r>
          <w:rPr>
            <w:noProof/>
            <w:webHidden/>
          </w:rPr>
          <w:fldChar w:fldCharType="separate"/>
        </w:r>
        <w:r>
          <w:rPr>
            <w:noProof/>
            <w:webHidden/>
          </w:rPr>
          <w:t>9</w:t>
        </w:r>
        <w:r>
          <w:rPr>
            <w:noProof/>
            <w:webHidden/>
          </w:rPr>
          <w:fldChar w:fldCharType="end"/>
        </w:r>
      </w:hyperlink>
    </w:p>
    <w:p w14:paraId="3F9427C9" w14:textId="77777777" w:rsidR="005A4D69" w:rsidRDefault="005A4D69">
      <w:pPr>
        <w:pStyle w:val="TOC1"/>
        <w:tabs>
          <w:tab w:val="left" w:pos="1540"/>
          <w:tab w:val="right" w:leader="dot" w:pos="9062"/>
        </w:tabs>
        <w:rPr>
          <w:rFonts w:asciiTheme="minorHAnsi" w:eastAsiaTheme="minorEastAsia" w:hAnsiTheme="minorHAnsi" w:cstheme="minorBidi"/>
          <w:noProof/>
          <w:sz w:val="22"/>
        </w:rPr>
      </w:pPr>
      <w:hyperlink w:anchor="_Toc29300297" w:history="1">
        <w:r w:rsidRPr="00964B04">
          <w:rPr>
            <w:rStyle w:val="Hyperlink"/>
            <w:rFonts w:eastAsiaTheme="majorEastAsia"/>
            <w:noProof/>
            <w:lang w:val="mn-MN"/>
          </w:rPr>
          <w:t>VII БҮЛЭГ.</w:t>
        </w:r>
        <w:r>
          <w:rPr>
            <w:rFonts w:asciiTheme="minorHAnsi" w:eastAsiaTheme="minorEastAsia" w:hAnsiTheme="minorHAnsi" w:cstheme="minorBidi"/>
            <w:noProof/>
            <w:sz w:val="22"/>
          </w:rPr>
          <w:tab/>
        </w:r>
        <w:r w:rsidRPr="00964B04">
          <w:rPr>
            <w:rStyle w:val="Hyperlink"/>
            <w:rFonts w:eastAsiaTheme="majorEastAsia"/>
            <w:noProof/>
            <w:lang w:val="mn-MN"/>
          </w:rPr>
          <w:t>СУДАЛГААНААС ХҮЛЭЭЖ БУЙ ҮР ДҮН</w:t>
        </w:r>
        <w:r>
          <w:rPr>
            <w:noProof/>
            <w:webHidden/>
          </w:rPr>
          <w:tab/>
        </w:r>
        <w:r>
          <w:rPr>
            <w:noProof/>
            <w:webHidden/>
          </w:rPr>
          <w:fldChar w:fldCharType="begin"/>
        </w:r>
        <w:r>
          <w:rPr>
            <w:noProof/>
            <w:webHidden/>
          </w:rPr>
          <w:instrText xml:space="preserve"> PAGEREF _Toc29300297 \h </w:instrText>
        </w:r>
        <w:r>
          <w:rPr>
            <w:noProof/>
            <w:webHidden/>
          </w:rPr>
        </w:r>
        <w:r>
          <w:rPr>
            <w:noProof/>
            <w:webHidden/>
          </w:rPr>
          <w:fldChar w:fldCharType="separate"/>
        </w:r>
        <w:r>
          <w:rPr>
            <w:noProof/>
            <w:webHidden/>
          </w:rPr>
          <w:t>10</w:t>
        </w:r>
        <w:r>
          <w:rPr>
            <w:noProof/>
            <w:webHidden/>
          </w:rPr>
          <w:fldChar w:fldCharType="end"/>
        </w:r>
      </w:hyperlink>
    </w:p>
    <w:p w14:paraId="31C72236" w14:textId="77777777" w:rsidR="005A4D69" w:rsidRDefault="005A4D69">
      <w:pPr>
        <w:pStyle w:val="TOC1"/>
        <w:tabs>
          <w:tab w:val="left" w:pos="1540"/>
          <w:tab w:val="right" w:leader="dot" w:pos="9062"/>
        </w:tabs>
        <w:rPr>
          <w:rFonts w:asciiTheme="minorHAnsi" w:eastAsiaTheme="minorEastAsia" w:hAnsiTheme="minorHAnsi" w:cstheme="minorBidi"/>
          <w:noProof/>
          <w:sz w:val="22"/>
        </w:rPr>
      </w:pPr>
      <w:hyperlink w:anchor="_Toc29300298" w:history="1">
        <w:r w:rsidRPr="00964B04">
          <w:rPr>
            <w:rStyle w:val="Hyperlink"/>
            <w:rFonts w:eastAsiaTheme="majorEastAsia"/>
            <w:noProof/>
          </w:rPr>
          <w:t>VIII БҮЛЭГ.</w:t>
        </w:r>
        <w:r>
          <w:rPr>
            <w:rFonts w:asciiTheme="minorHAnsi" w:eastAsiaTheme="minorEastAsia" w:hAnsiTheme="minorHAnsi" w:cstheme="minorBidi"/>
            <w:noProof/>
            <w:sz w:val="22"/>
          </w:rPr>
          <w:tab/>
        </w:r>
        <w:r w:rsidRPr="00964B04">
          <w:rPr>
            <w:rStyle w:val="Hyperlink"/>
            <w:rFonts w:eastAsiaTheme="majorEastAsia"/>
            <w:noProof/>
            <w:lang w:val="mn-MN"/>
          </w:rPr>
          <w:t>АШИГЛАСАН МАТЕРИАЛ</w:t>
        </w:r>
        <w:r>
          <w:rPr>
            <w:noProof/>
            <w:webHidden/>
          </w:rPr>
          <w:tab/>
        </w:r>
        <w:r>
          <w:rPr>
            <w:noProof/>
            <w:webHidden/>
          </w:rPr>
          <w:fldChar w:fldCharType="begin"/>
        </w:r>
        <w:r>
          <w:rPr>
            <w:noProof/>
            <w:webHidden/>
          </w:rPr>
          <w:instrText xml:space="preserve"> PAGEREF _Toc29300298 \h </w:instrText>
        </w:r>
        <w:r>
          <w:rPr>
            <w:noProof/>
            <w:webHidden/>
          </w:rPr>
        </w:r>
        <w:r>
          <w:rPr>
            <w:noProof/>
            <w:webHidden/>
          </w:rPr>
          <w:fldChar w:fldCharType="separate"/>
        </w:r>
        <w:r>
          <w:rPr>
            <w:noProof/>
            <w:webHidden/>
          </w:rPr>
          <w:t>11</w:t>
        </w:r>
        <w:r>
          <w:rPr>
            <w:noProof/>
            <w:webHidden/>
          </w:rPr>
          <w:fldChar w:fldCharType="end"/>
        </w:r>
      </w:hyperlink>
    </w:p>
    <w:p w14:paraId="7D12C23D" w14:textId="5B039730" w:rsidR="00020236" w:rsidRPr="008F0628" w:rsidRDefault="00B05539" w:rsidP="00933A41">
      <w:pPr>
        <w:spacing w:before="360" w:after="360"/>
        <w:rPr>
          <w:b/>
          <w:color w:val="000000"/>
          <w:szCs w:val="28"/>
          <w:lang w:val="mn-MN"/>
        </w:rPr>
      </w:pPr>
      <w:r w:rsidRPr="008F0628">
        <w:rPr>
          <w:b/>
          <w:color w:val="000000"/>
          <w:sz w:val="28"/>
          <w:szCs w:val="28"/>
          <w:lang w:val="mn-MN"/>
        </w:rPr>
        <w:fldChar w:fldCharType="end"/>
      </w:r>
      <w:r w:rsidR="005A4D69">
        <w:rPr>
          <w:b/>
          <w:color w:val="000000"/>
          <w:szCs w:val="28"/>
          <w:lang w:val="mn-MN"/>
        </w:rPr>
        <w:t>ЗУРГИЙ</w:t>
      </w:r>
      <w:r w:rsidR="00020236" w:rsidRPr="008F0628">
        <w:rPr>
          <w:b/>
          <w:color w:val="000000"/>
          <w:szCs w:val="28"/>
          <w:lang w:val="mn-MN"/>
        </w:rPr>
        <w:t>Н ЖАГСААЛТ</w:t>
      </w:r>
    </w:p>
    <w:p w14:paraId="56C176A6" w14:textId="77777777" w:rsidR="0016336F" w:rsidRDefault="00A55F78">
      <w:pPr>
        <w:pStyle w:val="TableofFigures"/>
        <w:tabs>
          <w:tab w:val="right" w:leader="dot" w:pos="9062"/>
        </w:tabs>
        <w:rPr>
          <w:rFonts w:asciiTheme="minorHAnsi" w:eastAsiaTheme="minorEastAsia" w:hAnsiTheme="minorHAnsi" w:cstheme="minorBidi"/>
          <w:noProof/>
          <w:sz w:val="22"/>
        </w:rPr>
      </w:pPr>
      <w:r w:rsidRPr="008F0628">
        <w:rPr>
          <w:b/>
          <w:color w:val="000000"/>
          <w:szCs w:val="28"/>
          <w:lang w:val="mn-MN"/>
        </w:rPr>
        <w:fldChar w:fldCharType="begin"/>
      </w:r>
      <w:r w:rsidRPr="008F0628">
        <w:rPr>
          <w:b/>
          <w:color w:val="000000"/>
          <w:szCs w:val="28"/>
          <w:lang w:val="mn-MN"/>
        </w:rPr>
        <w:instrText xml:space="preserve"> TOC \h \z \c "Зураг" </w:instrText>
      </w:r>
      <w:r w:rsidRPr="008F0628">
        <w:rPr>
          <w:b/>
          <w:color w:val="000000"/>
          <w:szCs w:val="28"/>
          <w:lang w:val="mn-MN"/>
        </w:rPr>
        <w:fldChar w:fldCharType="separate"/>
      </w:r>
      <w:hyperlink w:anchor="_Toc29284149" w:history="1">
        <w:r w:rsidR="0016336F" w:rsidRPr="00967870">
          <w:rPr>
            <w:rStyle w:val="Hyperlink"/>
            <w:noProof/>
          </w:rPr>
          <w:t>Зураг 1</w:t>
        </w:r>
        <w:r w:rsidR="0016336F" w:rsidRPr="00967870">
          <w:rPr>
            <w:rStyle w:val="Hyperlink"/>
            <w:noProof/>
            <w:lang w:val="mn-MN"/>
          </w:rPr>
          <w:t xml:space="preserve"> Тодорхой бус байдал ба аргачлалууд</w:t>
        </w:r>
        <w:r w:rsidR="0016336F">
          <w:rPr>
            <w:noProof/>
            <w:webHidden/>
          </w:rPr>
          <w:tab/>
        </w:r>
        <w:r w:rsidR="0016336F">
          <w:rPr>
            <w:noProof/>
            <w:webHidden/>
          </w:rPr>
          <w:fldChar w:fldCharType="begin"/>
        </w:r>
        <w:r w:rsidR="0016336F">
          <w:rPr>
            <w:noProof/>
            <w:webHidden/>
          </w:rPr>
          <w:instrText xml:space="preserve"> PAGEREF _Toc29284149 \h </w:instrText>
        </w:r>
        <w:r w:rsidR="0016336F">
          <w:rPr>
            <w:noProof/>
            <w:webHidden/>
          </w:rPr>
        </w:r>
        <w:r w:rsidR="0016336F">
          <w:rPr>
            <w:noProof/>
            <w:webHidden/>
          </w:rPr>
          <w:fldChar w:fldCharType="separate"/>
        </w:r>
        <w:r w:rsidR="0016336F">
          <w:rPr>
            <w:noProof/>
            <w:webHidden/>
          </w:rPr>
          <w:t>3</w:t>
        </w:r>
        <w:r w:rsidR="0016336F">
          <w:rPr>
            <w:noProof/>
            <w:webHidden/>
          </w:rPr>
          <w:fldChar w:fldCharType="end"/>
        </w:r>
      </w:hyperlink>
    </w:p>
    <w:p w14:paraId="7E4FD037" w14:textId="23A58DEF" w:rsidR="00020236" w:rsidRPr="008F0628" w:rsidRDefault="00A55F78" w:rsidP="00933A41">
      <w:pPr>
        <w:spacing w:before="360" w:after="360"/>
        <w:rPr>
          <w:b/>
          <w:color w:val="000000"/>
          <w:szCs w:val="28"/>
          <w:lang w:val="mn-MN"/>
        </w:rPr>
      </w:pPr>
      <w:r w:rsidRPr="008F0628">
        <w:rPr>
          <w:b/>
          <w:color w:val="000000"/>
          <w:szCs w:val="28"/>
          <w:lang w:val="mn-MN"/>
        </w:rPr>
        <w:fldChar w:fldCharType="end"/>
      </w:r>
      <w:r w:rsidR="00020236" w:rsidRPr="008F0628">
        <w:rPr>
          <w:b/>
          <w:color w:val="000000"/>
          <w:szCs w:val="28"/>
          <w:lang w:val="mn-MN"/>
        </w:rPr>
        <w:t>ТОВЧИЛСОН ҮГС, НЭР ТОМЪЁОНЫ ТАЙЛБАР</w:t>
      </w:r>
    </w:p>
    <w:p w14:paraId="7D57EA77" w14:textId="77777777" w:rsidR="00A01BE7" w:rsidRDefault="008B205C" w:rsidP="00A01BE7">
      <w:pPr>
        <w:rPr>
          <w:bCs/>
          <w:color w:val="000000"/>
          <w:sz w:val="28"/>
          <w:szCs w:val="28"/>
          <w:lang w:val="mn-MN"/>
        </w:rPr>
      </w:pPr>
      <w:r w:rsidRPr="008F0628">
        <w:rPr>
          <w:bCs/>
          <w:color w:val="000000"/>
          <w:sz w:val="28"/>
          <w:szCs w:val="28"/>
          <w:lang w:val="mn-MN"/>
        </w:rPr>
        <w:t>ДНБ           Дотоодын нийт бүтээгдэхүүн</w:t>
      </w:r>
    </w:p>
    <w:p w14:paraId="346DF1F4" w14:textId="45AF6835" w:rsidR="00A01BE7" w:rsidRPr="005367C5" w:rsidRDefault="00A01BE7" w:rsidP="00A01BE7">
      <w:pPr>
        <w:rPr>
          <w:bCs/>
          <w:color w:val="000000"/>
          <w:sz w:val="28"/>
          <w:szCs w:val="28"/>
          <w:lang w:val="mn-MN"/>
        </w:rPr>
      </w:pPr>
      <w:r>
        <w:rPr>
          <w:bCs/>
          <w:color w:val="000000"/>
          <w:sz w:val="28"/>
          <w:szCs w:val="28"/>
          <w:lang w:val="mn-MN"/>
        </w:rPr>
        <w:t>ХҮИ</w:t>
      </w:r>
      <w:r w:rsidRPr="008F0628">
        <w:rPr>
          <w:bCs/>
          <w:color w:val="000000"/>
          <w:sz w:val="28"/>
          <w:szCs w:val="28"/>
          <w:lang w:val="mn-MN"/>
        </w:rPr>
        <w:t xml:space="preserve">           </w:t>
      </w:r>
      <w:r>
        <w:rPr>
          <w:bCs/>
          <w:color w:val="000000"/>
          <w:sz w:val="28"/>
          <w:szCs w:val="28"/>
          <w:lang w:val="mn-MN"/>
        </w:rPr>
        <w:t>Хэрэглээний үнийн индекс</w:t>
      </w:r>
    </w:p>
    <w:p w14:paraId="075F1FF6" w14:textId="07FE87D8" w:rsidR="00887062" w:rsidRPr="005367C5" w:rsidRDefault="00887062" w:rsidP="00887062">
      <w:pPr>
        <w:rPr>
          <w:bCs/>
          <w:color w:val="000000"/>
          <w:sz w:val="28"/>
          <w:szCs w:val="28"/>
          <w:lang w:val="mn-MN"/>
        </w:rPr>
      </w:pPr>
      <w:r>
        <w:rPr>
          <w:bCs/>
          <w:color w:val="000000"/>
          <w:sz w:val="28"/>
          <w:szCs w:val="28"/>
          <w:lang w:val="mn-MN"/>
        </w:rPr>
        <w:t>ҮСХ</w:t>
      </w:r>
      <w:r w:rsidRPr="008F0628">
        <w:rPr>
          <w:bCs/>
          <w:color w:val="000000"/>
          <w:sz w:val="28"/>
          <w:szCs w:val="28"/>
          <w:lang w:val="mn-MN"/>
        </w:rPr>
        <w:t xml:space="preserve">           </w:t>
      </w:r>
      <w:r>
        <w:rPr>
          <w:bCs/>
          <w:color w:val="000000"/>
          <w:sz w:val="28"/>
          <w:szCs w:val="28"/>
          <w:lang w:val="mn-MN"/>
        </w:rPr>
        <w:t>Үндэсний статистикийн хороо</w:t>
      </w:r>
    </w:p>
    <w:p w14:paraId="69751A72" w14:textId="4AAE1693" w:rsidR="00752780" w:rsidRPr="00450B75" w:rsidRDefault="00752780" w:rsidP="006006F9">
      <w:pPr>
        <w:rPr>
          <w:bCs/>
          <w:color w:val="000000"/>
          <w:sz w:val="28"/>
          <w:szCs w:val="28"/>
        </w:rPr>
      </w:pPr>
    </w:p>
    <w:p w14:paraId="10404895" w14:textId="77777777" w:rsidR="009A053E" w:rsidRPr="006006F9" w:rsidRDefault="009A053E" w:rsidP="006006F9">
      <w:pPr>
        <w:rPr>
          <w:bCs/>
          <w:color w:val="000000"/>
          <w:sz w:val="28"/>
          <w:szCs w:val="28"/>
        </w:rPr>
      </w:pPr>
    </w:p>
    <w:p w14:paraId="2339422C" w14:textId="77777777" w:rsidR="009A5056" w:rsidRPr="008F0628" w:rsidRDefault="009A5056" w:rsidP="009A5056">
      <w:pPr>
        <w:jc w:val="left"/>
        <w:rPr>
          <w:b/>
          <w:color w:val="000000"/>
          <w:sz w:val="28"/>
          <w:szCs w:val="28"/>
          <w:lang w:val="mn-MN"/>
        </w:rPr>
        <w:sectPr w:rsidR="009A5056" w:rsidRPr="008F0628" w:rsidSect="007E32B0">
          <w:headerReference w:type="default" r:id="rId12"/>
          <w:footerReference w:type="default" r:id="rId13"/>
          <w:pgSz w:w="11907" w:h="16840" w:code="9"/>
          <w:pgMar w:top="1418" w:right="1134" w:bottom="1134" w:left="1701" w:header="567" w:footer="567" w:gutter="0"/>
          <w:pgNumType w:fmt="lowerRoman" w:start="1"/>
          <w:cols w:space="720"/>
          <w:docGrid w:linePitch="360"/>
        </w:sectPr>
      </w:pPr>
    </w:p>
    <w:p w14:paraId="6A2DB470" w14:textId="121AB014" w:rsidR="00556D70" w:rsidRDefault="0016336F" w:rsidP="00637E39">
      <w:pPr>
        <w:pStyle w:val="Heading1"/>
      </w:pPr>
      <w:bookmarkStart w:id="1" w:name="_Toc29300290"/>
      <w:r>
        <w:lastRenderedPageBreak/>
        <w:t>СУДАЛГААНЫ АСУУДАЛ</w:t>
      </w:r>
      <w:bookmarkEnd w:id="1"/>
    </w:p>
    <w:p w14:paraId="6261E7E6" w14:textId="75871CD7" w:rsidR="0084778B" w:rsidRPr="004E7389" w:rsidRDefault="004E7389" w:rsidP="0084778B">
      <w:pPr>
        <w:rPr>
          <w:lang w:val="mn-MN"/>
        </w:rPr>
      </w:pPr>
      <w:r w:rsidRPr="004E7389">
        <w:rPr>
          <w:lang w:val="mn-MN"/>
        </w:rPr>
        <w:t xml:space="preserve">Машин сургалтыг </w:t>
      </w:r>
      <w:r w:rsidR="0084778B" w:rsidRPr="004E7389">
        <w:rPr>
          <w:lang w:val="mn-MN"/>
        </w:rPr>
        <w:t>маш олон салбарт ашиглах болсон бөгөөд эдийн засгийн таамаглалд ч мөн ашиглаж байгаа юм. шийдвэрийн модны аргазүй, бүүсттрап,</w:t>
      </w:r>
      <w:r w:rsidR="008D472F">
        <w:rPr>
          <w:lang w:val="mn-MN"/>
        </w:rPr>
        <w:t xml:space="preserve"> санамсаргүй ойгүүжүүлэлт гэх мэт</w:t>
      </w:r>
      <w:r w:rsidR="0084778B" w:rsidRPr="004E7389">
        <w:rPr>
          <w:lang w:val="mn-MN"/>
        </w:rPr>
        <w:t xml:space="preserve"> алгоритмуудыг эдийн засагчид өргөн ашиглаж байгаа билээ. Ялангуяа Брэймэний “Баггинг аргазүй”</w:t>
      </w:r>
      <w:sdt>
        <w:sdtPr>
          <w:rPr>
            <w:lang w:val="mn-MN"/>
          </w:rPr>
          <w:id w:val="493148220"/>
          <w:citation/>
        </w:sdtPr>
        <w:sdtContent>
          <w:r w:rsidR="0084778B" w:rsidRPr="004E7389">
            <w:rPr>
              <w:lang w:val="mn-MN"/>
            </w:rPr>
            <w:fldChar w:fldCharType="begin"/>
          </w:r>
          <w:r w:rsidR="0084778B" w:rsidRPr="004E7389">
            <w:rPr>
              <w:lang w:val="mn-MN"/>
            </w:rPr>
            <w:instrText xml:space="preserve"> CITATION Bre96 \l 1104 </w:instrText>
          </w:r>
          <w:r w:rsidR="0084778B" w:rsidRPr="004E7389">
            <w:rPr>
              <w:lang w:val="mn-MN"/>
            </w:rPr>
            <w:fldChar w:fldCharType="separate"/>
          </w:r>
          <w:r w:rsidR="0084778B" w:rsidRPr="004E7389">
            <w:rPr>
              <w:noProof/>
              <w:lang w:val="mn-MN"/>
            </w:rPr>
            <w:t>(Breiman, 1996)</w:t>
          </w:r>
          <w:r w:rsidR="0084778B" w:rsidRPr="004E7389">
            <w:rPr>
              <w:lang w:val="mn-MN"/>
            </w:rPr>
            <w:fldChar w:fldCharType="end"/>
          </w:r>
        </w:sdtContent>
      </w:sdt>
      <w:r w:rsidR="0084778B" w:rsidRPr="004E7389">
        <w:rPr>
          <w:lang w:val="mn-MN"/>
        </w:rPr>
        <w:t xml:space="preserve">  хэмээх бүтээлд дурдсан түүний техникийн таамаглалын гажуудлыг нэмэгдүүлэхгүйгээр таамаглалын хэлбэлзлийг бууруулах шинж чанар нь машин сургалтын давуу талыг харуулж байгаа юм.</w:t>
      </w:r>
    </w:p>
    <w:p w14:paraId="0CF5AEA7" w14:textId="1B3820CB" w:rsidR="00264EE3" w:rsidRPr="004E7389" w:rsidRDefault="004E7389" w:rsidP="00264EE3">
      <w:pPr>
        <w:rPr>
          <w:lang w:val="mn-MN"/>
        </w:rPr>
      </w:pPr>
      <w:r w:rsidRPr="004E7389">
        <w:rPr>
          <w:lang w:val="mn-MN"/>
        </w:rPr>
        <w:t xml:space="preserve">Таамаглалын модель сонголтын </w:t>
      </w:r>
      <w:r w:rsidR="00264EE3" w:rsidRPr="004E7389">
        <w:rPr>
          <w:lang w:val="mn-MN"/>
        </w:rPr>
        <w:t>загваруудыг симуляцын аргаар үнэлэн, гүйцэтгэлийг хэмжих судалгаа түгээмэл байдаг билээ. Эдгээр судалгааны хэрэгцээ шаардлага нь загварын тодорхой бус байдал юм.</w:t>
      </w:r>
      <w:r w:rsidR="00515570" w:rsidRPr="004E7389">
        <w:rPr>
          <w:lang w:val="mn-MN"/>
        </w:rPr>
        <w:t xml:space="preserve"> Оновчтой таамаг</w:t>
      </w:r>
      <w:r w:rsidR="005E1E50" w:rsidRPr="004E7389">
        <w:rPr>
          <w:lang w:val="mn-MN"/>
        </w:rPr>
        <w:t xml:space="preserve">лалыг хийх асуудал нь загварын тодорхой бус байдалд бидний ашигладаг уламжлалт загварууд тийм ч сайн үр дүнг өгөхгүй бөгөөд судлаачид олон төрлийн аргуудыг ашигладаг. </w:t>
      </w:r>
      <w:r w:rsidR="00FE2698" w:rsidRPr="004E7389">
        <w:rPr>
          <w:lang w:val="mn-MN"/>
        </w:rPr>
        <w:t>Эдийн засгийн таамаглалд үндсэн гурван төрлийн тодорх</w:t>
      </w:r>
      <w:r w:rsidR="00C10ECF" w:rsidRPr="004E7389">
        <w:rPr>
          <w:lang w:val="mn-MN"/>
        </w:rPr>
        <w:t>ой бус байдал байдаг гэж үздэг бөгөөд загварын тодорхой бус байдлын тухайд бүх загвар буруу бөгөөд зөвхөн нэг загварыг сонгох нь учир дутагдалтай юм. Гэвч зарим загварууд нь муугүй ба эдгээрийг үр ашигтай нэгтгэж чадвал таамаглалын гүйц</w:t>
      </w:r>
      <w:r w:rsidR="008D472F">
        <w:rPr>
          <w:lang w:val="mn-MN"/>
        </w:rPr>
        <w:t>э</w:t>
      </w:r>
      <w:r w:rsidR="00C10ECF" w:rsidRPr="004E7389">
        <w:rPr>
          <w:lang w:val="mn-MN"/>
        </w:rPr>
        <w:t xml:space="preserve">тгэлийг үлэмж хэмжээгээр нэмэгдүүлдэг. </w:t>
      </w:r>
      <w:sdt>
        <w:sdtPr>
          <w:rPr>
            <w:lang w:val="mn-MN"/>
          </w:rPr>
          <w:id w:val="-190457834"/>
          <w:citation/>
        </w:sdtPr>
        <w:sdtContent>
          <w:r w:rsidR="00C10ECF" w:rsidRPr="004E7389">
            <w:rPr>
              <w:lang w:val="mn-MN"/>
            </w:rPr>
            <w:fldChar w:fldCharType="begin"/>
          </w:r>
          <w:r w:rsidR="00C10ECF" w:rsidRPr="004E7389">
            <w:rPr>
              <w:lang w:val="mn-MN"/>
            </w:rPr>
            <w:instrText xml:space="preserve">CITATION Box87 \l 1033 </w:instrText>
          </w:r>
          <w:r w:rsidR="00C10ECF" w:rsidRPr="004E7389">
            <w:rPr>
              <w:lang w:val="mn-MN"/>
            </w:rPr>
            <w:fldChar w:fldCharType="separate"/>
          </w:r>
          <w:r w:rsidR="00C10ECF" w:rsidRPr="004E7389">
            <w:rPr>
              <w:noProof/>
              <w:lang w:val="mn-MN"/>
            </w:rPr>
            <w:t>(Box, G. E., &amp; Draper, N. R, 1987)</w:t>
          </w:r>
          <w:r w:rsidR="00C10ECF" w:rsidRPr="004E7389">
            <w:rPr>
              <w:lang w:val="mn-MN"/>
            </w:rPr>
            <w:fldChar w:fldCharType="end"/>
          </w:r>
        </w:sdtContent>
      </w:sdt>
      <w:r w:rsidR="00C10ECF" w:rsidRPr="004E7389">
        <w:rPr>
          <w:lang w:val="mn-MN"/>
        </w:rPr>
        <w:t xml:space="preserve"> </w:t>
      </w:r>
      <w:r w:rsidR="00926DD5" w:rsidRPr="004E7389">
        <w:rPr>
          <w:lang w:val="mn-MN"/>
        </w:rPr>
        <w:t>Чухамдаа судлаачид таамаглалуудыг нэгтгэх олон төрлийн арга ашигладаг бөгөөд үүнд симуляцийн арга техникийн нэг болох баг</w:t>
      </w:r>
      <w:r w:rsidR="0084778B" w:rsidRPr="004E7389">
        <w:rPr>
          <w:lang w:val="mn-MN"/>
        </w:rPr>
        <w:t>гинг нь загварын тодорхой бус байдлыг устгадаг онцлогтой.</w:t>
      </w:r>
    </w:p>
    <w:p w14:paraId="6EFCF900" w14:textId="008FC56E" w:rsidR="00597AAA" w:rsidRDefault="0084778B" w:rsidP="00264EE3">
      <w:pPr>
        <w:rPr>
          <w:lang w:val="mn-MN"/>
        </w:rPr>
      </w:pPr>
      <w:r w:rsidRPr="004E7389">
        <w:rPr>
          <w:lang w:val="mn-MN"/>
        </w:rPr>
        <w:t>Монгол улсын хэмжээнд энэ төрлийн машин сургалтын</w:t>
      </w:r>
      <w:r w:rsidR="008D472F">
        <w:rPr>
          <w:lang w:val="mn-MN"/>
        </w:rPr>
        <w:t xml:space="preserve"> аргазүй нь хөгжиж байгаа боловч</w:t>
      </w:r>
      <w:r w:rsidRPr="004E7389">
        <w:rPr>
          <w:lang w:val="mn-MN"/>
        </w:rPr>
        <w:t xml:space="preserve"> хараахан эдийн засагт бидний у</w:t>
      </w:r>
      <w:r w:rsidR="008D472F">
        <w:rPr>
          <w:lang w:val="mn-MN"/>
        </w:rPr>
        <w:t>ламжлалт загвар шиг олонд танигд</w:t>
      </w:r>
      <w:r w:rsidRPr="004E7389">
        <w:rPr>
          <w:lang w:val="mn-MN"/>
        </w:rPr>
        <w:t xml:space="preserve">аагүй байгаа юм. Монгол банк гэх мэт улсын том хэмжээний </w:t>
      </w:r>
      <w:r w:rsidR="008D472F" w:rsidRPr="008D472F">
        <w:rPr>
          <w:lang w:val="mn-MN"/>
        </w:rPr>
        <w:t xml:space="preserve">институцүүд </w:t>
      </w:r>
      <w:r w:rsidRPr="004E7389">
        <w:rPr>
          <w:lang w:val="mn-MN"/>
        </w:rPr>
        <w:t>таамаглалдаа нэгтгэх олон төрлийн аргыг ашиглаж байгаа ч машин сургалтын аль нэг аргазүйг нэвтрүүлээгүй байгаа энэ чиглэлийн судалгаа шинжилгээний хоосон орон зай байгааг илэрхийлж байна.</w:t>
      </w:r>
    </w:p>
    <w:p w14:paraId="1B1E591D" w14:textId="2B11774B" w:rsidR="00264EE3" w:rsidRPr="0056449B" w:rsidRDefault="00264EE3" w:rsidP="00264EE3">
      <w:pPr>
        <w:rPr>
          <w:lang w:val="mn-MN"/>
        </w:rPr>
      </w:pPr>
    </w:p>
    <w:p w14:paraId="6092BD8B" w14:textId="77777777" w:rsidR="00F3309B" w:rsidRPr="0056449B" w:rsidRDefault="00F3309B" w:rsidP="00264EE3">
      <w:pPr>
        <w:rPr>
          <w:lang w:val="mn-MN"/>
        </w:rPr>
      </w:pPr>
    </w:p>
    <w:p w14:paraId="787E6D36" w14:textId="77777777" w:rsidR="00F3309B" w:rsidRPr="0056449B" w:rsidRDefault="00F3309B" w:rsidP="00264EE3">
      <w:pPr>
        <w:rPr>
          <w:lang w:val="mn-MN"/>
        </w:rPr>
      </w:pPr>
    </w:p>
    <w:p w14:paraId="2530AA27" w14:textId="77777777" w:rsidR="00F3309B" w:rsidRPr="0056449B" w:rsidRDefault="00F3309B" w:rsidP="00264EE3">
      <w:pPr>
        <w:rPr>
          <w:lang w:val="mn-MN"/>
        </w:rPr>
      </w:pPr>
    </w:p>
    <w:p w14:paraId="56FC659F" w14:textId="77777777" w:rsidR="00F3309B" w:rsidRPr="0056449B" w:rsidRDefault="00F3309B" w:rsidP="00264EE3">
      <w:pPr>
        <w:rPr>
          <w:lang w:val="mn-MN"/>
        </w:rPr>
      </w:pPr>
    </w:p>
    <w:p w14:paraId="2BD35B3B" w14:textId="77777777" w:rsidR="00F3309B" w:rsidRPr="0056449B" w:rsidRDefault="00F3309B" w:rsidP="00264EE3">
      <w:pPr>
        <w:rPr>
          <w:lang w:val="mn-MN"/>
        </w:rPr>
      </w:pPr>
    </w:p>
    <w:p w14:paraId="665FB16F" w14:textId="77777777" w:rsidR="00F3309B" w:rsidRPr="0056449B" w:rsidRDefault="00F3309B" w:rsidP="00264EE3">
      <w:pPr>
        <w:rPr>
          <w:lang w:val="mn-MN"/>
        </w:rPr>
      </w:pPr>
    </w:p>
    <w:p w14:paraId="0026E8B6" w14:textId="77777777" w:rsidR="00F3309B" w:rsidRDefault="00F3309B" w:rsidP="00264EE3">
      <w:pPr>
        <w:rPr>
          <w:lang w:val="mn-MN"/>
        </w:rPr>
      </w:pPr>
    </w:p>
    <w:p w14:paraId="42360609" w14:textId="77777777" w:rsidR="002E60EB" w:rsidRPr="0056449B" w:rsidRDefault="002E60EB" w:rsidP="00264EE3">
      <w:pPr>
        <w:rPr>
          <w:lang w:val="mn-MN"/>
        </w:rPr>
      </w:pPr>
    </w:p>
    <w:p w14:paraId="5635ED2C" w14:textId="77777777" w:rsidR="00F3309B" w:rsidRPr="0060698F" w:rsidRDefault="00F3309B" w:rsidP="00264EE3"/>
    <w:p w14:paraId="48A95F42" w14:textId="15AC8C10" w:rsidR="00BB629E" w:rsidRPr="00BB629E" w:rsidRDefault="0016336F" w:rsidP="00637E39">
      <w:pPr>
        <w:pStyle w:val="Heading1"/>
      </w:pPr>
      <w:bookmarkStart w:id="2" w:name="_Hlk24549685"/>
      <w:bookmarkStart w:id="3" w:name="_Toc29300291"/>
      <w:r>
        <w:rPr>
          <w:lang w:val="mn-MN"/>
        </w:rPr>
        <w:lastRenderedPageBreak/>
        <w:t>СУДЛАГДСАН БАЙДАЛ</w:t>
      </w:r>
      <w:bookmarkEnd w:id="3"/>
    </w:p>
    <w:bookmarkEnd w:id="2"/>
    <w:p w14:paraId="6354D000" w14:textId="45E1733C" w:rsidR="00C45A85" w:rsidRDefault="00865ECF" w:rsidP="00865ECF">
      <w:pPr>
        <w:spacing w:before="0" w:after="160"/>
        <w:rPr>
          <w:bCs/>
          <w:szCs w:val="24"/>
          <w:lang w:val="mn-MN"/>
        </w:rPr>
      </w:pPr>
      <w:r>
        <w:rPr>
          <w:bCs/>
          <w:szCs w:val="24"/>
          <w:lang w:val="mn-MN"/>
        </w:rPr>
        <w:t>Энэхүү бүлгээр загварын тодорхой бус байдал таамаглалд ямар асуудлыг авчирдаг, түүнийг шийдвэрлэх ямар арга замууд байдаг тухай авч үзэх болно.</w:t>
      </w:r>
    </w:p>
    <w:p w14:paraId="2C30314F" w14:textId="67DA7771" w:rsidR="00837D68" w:rsidRDefault="00837D68" w:rsidP="00837D68">
      <w:pPr>
        <w:rPr>
          <w:lang w:val="mn-MN"/>
        </w:rPr>
      </w:pPr>
      <w:r>
        <w:rPr>
          <w:bCs/>
          <w:szCs w:val="24"/>
          <w:lang w:val="mn-MN"/>
        </w:rPr>
        <w:t>Баггинг аргазүйг</w:t>
      </w:r>
      <w:r>
        <w:rPr>
          <w:bCs/>
          <w:szCs w:val="24"/>
        </w:rPr>
        <w:t xml:space="preserve"> </w:t>
      </w:r>
      <w:r w:rsidRPr="004E7389">
        <w:rPr>
          <w:lang w:val="mn-MN"/>
        </w:rPr>
        <w:t>Брэймэний “Баггинг аргазүй”</w:t>
      </w:r>
      <w:sdt>
        <w:sdtPr>
          <w:rPr>
            <w:lang w:val="mn-MN"/>
          </w:rPr>
          <w:id w:val="1851368531"/>
          <w:citation/>
        </w:sdtPr>
        <w:sdtContent>
          <w:r w:rsidRPr="004E7389">
            <w:rPr>
              <w:lang w:val="mn-MN"/>
            </w:rPr>
            <w:fldChar w:fldCharType="begin"/>
          </w:r>
          <w:r w:rsidRPr="004E7389">
            <w:rPr>
              <w:lang w:val="mn-MN"/>
            </w:rPr>
            <w:instrText xml:space="preserve"> CITATION Bre96 \l 1104 </w:instrText>
          </w:r>
          <w:r w:rsidRPr="004E7389">
            <w:rPr>
              <w:lang w:val="mn-MN"/>
            </w:rPr>
            <w:fldChar w:fldCharType="separate"/>
          </w:r>
          <w:r w:rsidRPr="004E7389">
            <w:rPr>
              <w:noProof/>
              <w:lang w:val="mn-MN"/>
            </w:rPr>
            <w:t>(Breiman, 1996)</w:t>
          </w:r>
          <w:r w:rsidRPr="004E7389">
            <w:rPr>
              <w:lang w:val="mn-MN"/>
            </w:rPr>
            <w:fldChar w:fldCharType="end"/>
          </w:r>
        </w:sdtContent>
      </w:sdt>
      <w:r w:rsidRPr="004E7389">
        <w:rPr>
          <w:lang w:val="mn-MN"/>
        </w:rPr>
        <w:t xml:space="preserve">  хэмээх бүтээлд дурдсан </w:t>
      </w:r>
      <w:r>
        <w:rPr>
          <w:lang w:val="mn-MN"/>
        </w:rPr>
        <w:t xml:space="preserve"> ба </w:t>
      </w:r>
      <w:r w:rsidRPr="004E7389">
        <w:rPr>
          <w:lang w:val="mn-MN"/>
        </w:rPr>
        <w:t xml:space="preserve">таамаглалын гажуудлыг нэмэгдүүлэхгүйгээр хэлбэлзлийг бууруулах </w:t>
      </w:r>
      <w:r w:rsidR="00070E56">
        <w:rPr>
          <w:lang w:val="mn-MN"/>
        </w:rPr>
        <w:t xml:space="preserve">аргазүй хэмээн тодорхойлсон байдаг. Тэрээр шийдвэрийн модны суурийг ашиглан тавин удаа бүүтстрап симуляци хийсэн бөгөөд шинжилгээний үр дүнд 2 зүйлийг онцолсон байна. Нэгдүгээрт бэнчмарк загвар оновчтой биш үед баггинг аргазүй нь таамаглалын нарийвчлалыг сайжруулдаг. Дараагийнх нь эхнийхтэй ижил буюу бэнчмарк загварын </w:t>
      </w:r>
      <w:r w:rsidR="00070E56">
        <w:t>(</w:t>
      </w:r>
      <w:r w:rsidR="00070E56">
        <w:rPr>
          <w:lang w:val="mn-MN"/>
        </w:rPr>
        <w:t>шугаман регрессийн</w:t>
      </w:r>
      <w:r w:rsidR="00070E56">
        <w:t>)</w:t>
      </w:r>
      <w:r w:rsidR="00070E56">
        <w:rPr>
          <w:lang w:val="mn-MN"/>
        </w:rPr>
        <w:t xml:space="preserve"> </w:t>
      </w:r>
      <w:r w:rsidR="007B62C6">
        <w:rPr>
          <w:lang w:val="mn-MN"/>
        </w:rPr>
        <w:t>таамаглал оновчтой бол баггинг аргазүйн таамаглалын алдаа харьцангуй их байна.</w:t>
      </w:r>
    </w:p>
    <w:p w14:paraId="313B451C" w14:textId="761ACBAC" w:rsidR="0016336F" w:rsidRDefault="007B62C6" w:rsidP="003C3125">
      <w:r>
        <w:rPr>
          <w:lang w:val="mn-MN"/>
        </w:rPr>
        <w:t xml:space="preserve">Баггинг аргазүйг хугацааны цуваан өгөгдөлд яагаад ашигладаг талаар судалгааны ажлыг  </w:t>
      </w:r>
      <w:r w:rsidR="00947BE5" w:rsidRPr="00947BE5">
        <w:t>Хиндман, Бэргмэр болон Петропаулас</w:t>
      </w:r>
      <w:r w:rsidR="00947BE5">
        <w:t xml:space="preserve"> хийсэн бөгөөд </w:t>
      </w:r>
      <w:r w:rsidR="00947BE5">
        <w:rPr>
          <w:lang w:val="mn-MN"/>
        </w:rPr>
        <w:t xml:space="preserve">энд гурван төрлийн тодорхой бус байдлыг </w:t>
      </w:r>
      <w:r w:rsidR="00704BDC">
        <w:rPr>
          <w:lang w:val="mn-MN"/>
        </w:rPr>
        <w:t>авч үзсэн бөгөөд эдгээр тодорхой бус байдалд зург</w:t>
      </w:r>
      <w:r w:rsidR="008D472F">
        <w:rPr>
          <w:lang w:val="mn-MN"/>
        </w:rPr>
        <w:t>аан төрлийн таамаглалын стратегиу</w:t>
      </w:r>
      <w:r w:rsidR="00704BDC">
        <w:rPr>
          <w:lang w:val="mn-MN"/>
        </w:rPr>
        <w:t xml:space="preserve">д хэрхэн ажиллаж байгаад үндэслэн </w:t>
      </w:r>
      <w:r w:rsidR="00CC7CCC">
        <w:rPr>
          <w:lang w:val="mn-MN"/>
        </w:rPr>
        <w:t xml:space="preserve">харьцуулан дүгнэлт өгсөн байна. Тодорхой бус байдлын хувьд </w:t>
      </w:r>
      <w:r w:rsidR="00430B73">
        <w:rPr>
          <w:lang w:val="mn-MN"/>
        </w:rPr>
        <w:t>ө</w:t>
      </w:r>
      <w:r w:rsidR="00CC7CCC" w:rsidRPr="00CC7CCC">
        <w:rPr>
          <w:lang w:val="mn-MN"/>
        </w:rPr>
        <w:t xml:space="preserve">гөгдлийн тодорхой бус байдал, загварын тодорхой бус байдал болон </w:t>
      </w:r>
      <w:r w:rsidR="00430B73">
        <w:rPr>
          <w:lang w:val="mn-MN"/>
        </w:rPr>
        <w:t>параметрийн тодорхой бус байдалд хэрхэн үнэлж байгааг дараах хүснэгтээр харуулав.</w:t>
      </w:r>
      <w:r w:rsidR="0016336F" w:rsidRPr="0016336F">
        <w:rPr>
          <w:noProof/>
        </w:rPr>
        <w:t xml:space="preserve"> </w:t>
      </w:r>
      <w:sdt>
        <w:sdtPr>
          <w:rPr>
            <w:noProof/>
          </w:rPr>
          <w:id w:val="-135270750"/>
          <w:citation/>
        </w:sdtPr>
        <w:sdtContent>
          <w:r w:rsidR="003C3125">
            <w:rPr>
              <w:noProof/>
            </w:rPr>
            <w:fldChar w:fldCharType="begin"/>
          </w:r>
          <w:r w:rsidR="003C3125">
            <w:rPr>
              <w:noProof/>
            </w:rPr>
            <w:instrText xml:space="preserve"> CITATION Pet18 \l 1033 </w:instrText>
          </w:r>
          <w:r w:rsidR="003C3125">
            <w:rPr>
              <w:noProof/>
            </w:rPr>
            <w:fldChar w:fldCharType="separate"/>
          </w:r>
          <w:r w:rsidR="003C3125">
            <w:rPr>
              <w:noProof/>
            </w:rPr>
            <w:t>(Petropoulos, F., Hyndman, R. J., &amp; Bergmeir, C., 2018)</w:t>
          </w:r>
          <w:r w:rsidR="003C3125">
            <w:rPr>
              <w:noProof/>
            </w:rPr>
            <w:fldChar w:fldCharType="end"/>
          </w:r>
        </w:sdtContent>
      </w:sdt>
    </w:p>
    <w:p w14:paraId="49D71E96" w14:textId="6F52AB09" w:rsidR="0016336F" w:rsidRPr="00593B06" w:rsidRDefault="0016336F" w:rsidP="0016336F">
      <w:pPr>
        <w:pStyle w:val="Caption"/>
        <w:keepNext/>
        <w:jc w:val="center"/>
        <w:rPr>
          <w:b w:val="0"/>
          <w:i/>
        </w:rPr>
      </w:pPr>
      <w:bookmarkStart w:id="4" w:name="_Toc29284149"/>
      <w:r w:rsidRPr="00593B06">
        <w:rPr>
          <w:b w:val="0"/>
          <w:i/>
        </w:rPr>
        <w:t xml:space="preserve">Зураг </w:t>
      </w:r>
      <w:r w:rsidRPr="00593B06">
        <w:rPr>
          <w:b w:val="0"/>
          <w:i/>
        </w:rPr>
        <w:fldChar w:fldCharType="begin"/>
      </w:r>
      <w:r w:rsidRPr="00593B06">
        <w:rPr>
          <w:b w:val="0"/>
          <w:i/>
        </w:rPr>
        <w:instrText xml:space="preserve"> SEQ Зураг \* ARABIC </w:instrText>
      </w:r>
      <w:r w:rsidRPr="00593B06">
        <w:rPr>
          <w:b w:val="0"/>
          <w:i/>
        </w:rPr>
        <w:fldChar w:fldCharType="separate"/>
      </w:r>
      <w:r w:rsidR="000C443B" w:rsidRPr="00593B06">
        <w:rPr>
          <w:b w:val="0"/>
          <w:i/>
          <w:noProof/>
        </w:rPr>
        <w:t>1</w:t>
      </w:r>
      <w:r w:rsidRPr="00593B06">
        <w:rPr>
          <w:b w:val="0"/>
          <w:i/>
        </w:rPr>
        <w:fldChar w:fldCharType="end"/>
      </w:r>
      <w:r w:rsidRPr="00593B06">
        <w:rPr>
          <w:b w:val="0"/>
          <w:i/>
          <w:lang w:val="mn-MN"/>
        </w:rPr>
        <w:t xml:space="preserve"> Тодорхой бус байдал ба аргачлалууд</w:t>
      </w:r>
      <w:bookmarkEnd w:id="4"/>
    </w:p>
    <w:p w14:paraId="6B243A38" w14:textId="546DE399" w:rsidR="007B62C6" w:rsidRPr="007B62C6" w:rsidRDefault="0016336F" w:rsidP="00953BCD">
      <w:pPr>
        <w:jc w:val="center"/>
        <w:rPr>
          <w:lang w:val="mn-MN"/>
        </w:rPr>
      </w:pPr>
      <w:r w:rsidRPr="0016336F">
        <w:drawing>
          <wp:inline distT="0" distB="0" distL="0" distR="0" wp14:anchorId="37733759" wp14:editId="4770FB84">
            <wp:extent cx="4401879" cy="2224519"/>
            <wp:effectExtent l="0" t="0" r="0" b="4445"/>
            <wp:docPr id="9" name="Content Placeholder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pic:cNvPicPr>
                      <a:picLocks noGrp="1" noChangeAspect="1"/>
                    </pic:cNvPicPr>
                  </pic:nvPicPr>
                  <pic:blipFill>
                    <a:blip r:embed="rId14"/>
                    <a:stretch>
                      <a:fillRect/>
                    </a:stretch>
                  </pic:blipFill>
                  <pic:spPr>
                    <a:xfrm>
                      <a:off x="0" y="0"/>
                      <a:ext cx="4418308" cy="2232821"/>
                    </a:xfrm>
                    <a:prstGeom prst="rect">
                      <a:avLst/>
                    </a:prstGeom>
                  </pic:spPr>
                </pic:pic>
              </a:graphicData>
            </a:graphic>
          </wp:inline>
        </w:drawing>
      </w:r>
    </w:p>
    <w:p w14:paraId="4E2125C0" w14:textId="0ED35685" w:rsidR="005A528C" w:rsidRDefault="00955290" w:rsidP="00953BCD">
      <w:pPr>
        <w:rPr>
          <w:lang w:val="mn-MN"/>
        </w:rPr>
      </w:pPr>
      <w:r>
        <w:rPr>
          <w:lang w:val="mn-MN"/>
        </w:rPr>
        <w:t>Макроэкономиксийн томоохон үзүүлэлтүүдийг таамаглах нь их хэмжээний бэрхшээлийг авчирдаг. Ихэвчлэн нэгдсэн загварыг ашигладаг</w:t>
      </w:r>
      <w:r>
        <w:t xml:space="preserve"> </w:t>
      </w:r>
      <w:r>
        <w:rPr>
          <w:lang w:val="mn-MN"/>
        </w:rPr>
        <w:t>бөгөөд жинлэх аргазүйгээсээ хамаарч бага зэргийн ялгаа байдаг. АНУ-ын ажил эрхлэлтийн түвшинг баггинг</w:t>
      </w:r>
      <w:r w:rsidR="007F29DE">
        <w:rPr>
          <w:lang w:val="mn-MN"/>
        </w:rPr>
        <w:t xml:space="preserve"> </w:t>
      </w:r>
      <w:r w:rsidR="007F29DE">
        <w:t>(</w:t>
      </w:r>
      <w:r w:rsidR="007F29DE">
        <w:rPr>
          <w:lang w:val="mn-MN"/>
        </w:rPr>
        <w:t xml:space="preserve">динамик ерөнхий тэнцвэрт </w:t>
      </w:r>
      <w:r w:rsidR="008D472F" w:rsidRPr="008D472F">
        <w:rPr>
          <w:lang w:val="mn-MN"/>
        </w:rPr>
        <w:t xml:space="preserve">регрессийн </w:t>
      </w:r>
      <w:r w:rsidR="007F29DE">
        <w:rPr>
          <w:lang w:val="mn-MN"/>
        </w:rPr>
        <w:t>загвар</w:t>
      </w:r>
      <w:r w:rsidR="007F29DE">
        <w:t>)</w:t>
      </w:r>
      <w:r>
        <w:rPr>
          <w:lang w:val="mn-MN"/>
        </w:rPr>
        <w:t xml:space="preserve"> болон </w:t>
      </w:r>
      <w:r w:rsidR="007F29DE">
        <w:rPr>
          <w:lang w:val="mn-MN"/>
        </w:rPr>
        <w:t>авторегрессив тархсан хожимдол</w:t>
      </w:r>
      <w:r w:rsidR="007F29DE">
        <w:t xml:space="preserve"> (ARDL) </w:t>
      </w:r>
      <w:r w:rsidR="007F29DE">
        <w:rPr>
          <w:lang w:val="mn-MN"/>
        </w:rPr>
        <w:t>бүхий загварыг ашиглан таамагласан байна.</w:t>
      </w:r>
      <w:r w:rsidR="007F29DE">
        <w:t xml:space="preserve"> </w:t>
      </w:r>
      <w:r w:rsidR="00F613F1">
        <w:rPr>
          <w:lang w:val="mn-MN"/>
        </w:rPr>
        <w:t xml:space="preserve">Судалгааны үр дүнд баггинг аргазүй нь харьцангуй бага </w:t>
      </w:r>
      <w:r w:rsidR="00F613F1" w:rsidRPr="00F613F1">
        <w:rPr>
          <w:lang w:val="mn-MN"/>
        </w:rPr>
        <w:t>MSFE</w:t>
      </w:r>
      <w:r w:rsidR="00BA7F99">
        <w:rPr>
          <w:lang w:val="mn-MN"/>
        </w:rPr>
        <w:t>-тэй байсан. Мөн таамаглалын нарийвчлалыг сайжруулж байсан нь үр дүнг хэлж болно.</w:t>
      </w:r>
      <w:r w:rsidR="005A528C">
        <w:rPr>
          <w:lang w:val="mn-MN"/>
        </w:rPr>
        <w:br/>
      </w:r>
    </w:p>
    <w:p w14:paraId="33CBF7D0" w14:textId="77777777" w:rsidR="005A4D69" w:rsidRDefault="005A4D69" w:rsidP="00953BCD">
      <w:pPr>
        <w:rPr>
          <w:lang w:val="mn-MN"/>
        </w:rPr>
      </w:pPr>
    </w:p>
    <w:p w14:paraId="4E7B0A46" w14:textId="1113CF77" w:rsidR="00A6422E" w:rsidRDefault="005A528C" w:rsidP="00953BCD">
      <w:pPr>
        <w:rPr>
          <w:b/>
          <w:lang w:val="mn-MN"/>
        </w:rPr>
      </w:pPr>
      <w:r w:rsidRPr="005A528C">
        <w:rPr>
          <w:b/>
          <w:lang w:val="mn-MN"/>
        </w:rPr>
        <w:lastRenderedPageBreak/>
        <w:t>Шийдвэрийн модны давуу ба сул тал</w:t>
      </w:r>
      <w:r>
        <w:rPr>
          <w:b/>
          <w:lang w:val="mn-MN"/>
        </w:rPr>
        <w:t xml:space="preserve">: </w:t>
      </w:r>
    </w:p>
    <w:p w14:paraId="400AB15E" w14:textId="3ABA51B6" w:rsidR="005A528C" w:rsidRPr="005A528C" w:rsidRDefault="005A528C" w:rsidP="002908EA">
      <w:pPr>
        <w:pStyle w:val="ListParagraph"/>
        <w:numPr>
          <w:ilvl w:val="0"/>
          <w:numId w:val="9"/>
        </w:numPr>
        <w:rPr>
          <w:b/>
          <w:lang w:val="mn-MN"/>
        </w:rPr>
      </w:pPr>
      <w:r>
        <w:rPr>
          <w:lang w:val="mn-MN"/>
        </w:rPr>
        <w:t>Шийдвэрийн мод нь үр дүнг энгийн хүмүүст тайлбарлахад хялбар</w:t>
      </w:r>
    </w:p>
    <w:p w14:paraId="408B4A9D" w14:textId="1809A788" w:rsidR="005A528C" w:rsidRPr="00152B58" w:rsidRDefault="005A528C" w:rsidP="002908EA">
      <w:pPr>
        <w:pStyle w:val="ListParagraph"/>
        <w:numPr>
          <w:ilvl w:val="0"/>
          <w:numId w:val="9"/>
        </w:numPr>
        <w:rPr>
          <w:b/>
          <w:lang w:val="mn-MN"/>
        </w:rPr>
      </w:pPr>
      <w:r>
        <w:rPr>
          <w:lang w:val="mn-MN"/>
        </w:rPr>
        <w:t xml:space="preserve">Практикт </w:t>
      </w:r>
      <w:r w:rsidR="00152B58">
        <w:rPr>
          <w:lang w:val="mn-MN"/>
        </w:rPr>
        <w:t>хувь хүний шийдвэр гаргалттай ижил</w:t>
      </w:r>
    </w:p>
    <w:p w14:paraId="0B535C54" w14:textId="004B3C05" w:rsidR="00152B58" w:rsidRPr="00152B58" w:rsidRDefault="00152B58" w:rsidP="002908EA">
      <w:pPr>
        <w:pStyle w:val="ListParagraph"/>
        <w:numPr>
          <w:ilvl w:val="0"/>
          <w:numId w:val="9"/>
        </w:numPr>
        <w:rPr>
          <w:b/>
          <w:lang w:val="mn-MN"/>
        </w:rPr>
      </w:pPr>
      <w:r>
        <w:rPr>
          <w:lang w:val="mn-MN"/>
        </w:rPr>
        <w:t>Чанарын хувьсагчийг ашиглахад хялбар</w:t>
      </w:r>
    </w:p>
    <w:p w14:paraId="4D062877" w14:textId="658585F5" w:rsidR="00152B58" w:rsidRDefault="00152B58" w:rsidP="00152B58">
      <w:pPr>
        <w:rPr>
          <w:b/>
          <w:lang w:val="mn-MN"/>
        </w:rPr>
      </w:pPr>
      <w:r>
        <w:rPr>
          <w:b/>
          <w:lang w:val="mn-MN"/>
        </w:rPr>
        <w:t>Сул тал:</w:t>
      </w:r>
    </w:p>
    <w:p w14:paraId="5A64BBCD" w14:textId="5C6C3BA9" w:rsidR="00152B58" w:rsidRPr="00143E35" w:rsidRDefault="00152B58" w:rsidP="002908EA">
      <w:pPr>
        <w:pStyle w:val="ListParagraph"/>
        <w:numPr>
          <w:ilvl w:val="0"/>
          <w:numId w:val="10"/>
        </w:numPr>
        <w:rPr>
          <w:b/>
          <w:lang w:val="mn-MN"/>
        </w:rPr>
      </w:pPr>
      <w:r>
        <w:rPr>
          <w:lang w:val="mn-MN"/>
        </w:rPr>
        <w:t>Бусад аргуудтай харьцуулахад нарийвчлал бага</w:t>
      </w:r>
    </w:p>
    <w:p w14:paraId="31F50926" w14:textId="77777777" w:rsidR="00143E35" w:rsidRDefault="00143E35" w:rsidP="00143E35">
      <w:pPr>
        <w:rPr>
          <w:b/>
          <w:lang w:val="mn-MN"/>
        </w:rPr>
      </w:pPr>
    </w:p>
    <w:p w14:paraId="5349C3D8" w14:textId="77777777" w:rsidR="00143E35" w:rsidRDefault="00143E35" w:rsidP="00143E35">
      <w:pPr>
        <w:rPr>
          <w:b/>
          <w:lang w:val="mn-MN"/>
        </w:rPr>
      </w:pPr>
    </w:p>
    <w:p w14:paraId="70CB6030" w14:textId="77777777" w:rsidR="00143E35" w:rsidRDefault="00143E35" w:rsidP="00143E35">
      <w:pPr>
        <w:rPr>
          <w:b/>
          <w:lang w:val="mn-MN"/>
        </w:rPr>
      </w:pPr>
    </w:p>
    <w:p w14:paraId="45360DF8" w14:textId="77777777" w:rsidR="00143E35" w:rsidRDefault="00143E35" w:rsidP="00143E35">
      <w:pPr>
        <w:rPr>
          <w:b/>
          <w:lang w:val="mn-MN"/>
        </w:rPr>
      </w:pPr>
    </w:p>
    <w:p w14:paraId="45C2B8BD" w14:textId="77777777" w:rsidR="00143E35" w:rsidRDefault="00143E35" w:rsidP="00143E35">
      <w:pPr>
        <w:rPr>
          <w:b/>
          <w:lang w:val="mn-MN"/>
        </w:rPr>
      </w:pPr>
    </w:p>
    <w:p w14:paraId="5A35F5BD" w14:textId="77777777" w:rsidR="00143E35" w:rsidRDefault="00143E35" w:rsidP="00143E35">
      <w:pPr>
        <w:rPr>
          <w:b/>
          <w:lang w:val="mn-MN"/>
        </w:rPr>
      </w:pPr>
    </w:p>
    <w:p w14:paraId="63212DA6" w14:textId="77777777" w:rsidR="00143E35" w:rsidRDefault="00143E35" w:rsidP="00143E35">
      <w:pPr>
        <w:rPr>
          <w:b/>
          <w:lang w:val="mn-MN"/>
        </w:rPr>
      </w:pPr>
    </w:p>
    <w:p w14:paraId="0AE118EB" w14:textId="77777777" w:rsidR="00143E35" w:rsidRDefault="00143E35" w:rsidP="00143E35">
      <w:pPr>
        <w:rPr>
          <w:b/>
          <w:lang w:val="mn-MN"/>
        </w:rPr>
      </w:pPr>
    </w:p>
    <w:p w14:paraId="78859A27" w14:textId="77777777" w:rsidR="00143E35" w:rsidRDefault="00143E35" w:rsidP="00143E35">
      <w:pPr>
        <w:rPr>
          <w:b/>
          <w:lang w:val="mn-MN"/>
        </w:rPr>
      </w:pPr>
    </w:p>
    <w:p w14:paraId="3877BF82" w14:textId="77777777" w:rsidR="00143E35" w:rsidRDefault="00143E35" w:rsidP="00143E35">
      <w:pPr>
        <w:rPr>
          <w:b/>
          <w:lang w:val="mn-MN"/>
        </w:rPr>
      </w:pPr>
    </w:p>
    <w:p w14:paraId="64FAA315" w14:textId="77777777" w:rsidR="00143E35" w:rsidRDefault="00143E35" w:rsidP="00143E35">
      <w:pPr>
        <w:rPr>
          <w:b/>
          <w:lang w:val="mn-MN"/>
        </w:rPr>
      </w:pPr>
    </w:p>
    <w:p w14:paraId="7E4F5A0E" w14:textId="77777777" w:rsidR="00143E35" w:rsidRDefault="00143E35" w:rsidP="00143E35">
      <w:pPr>
        <w:rPr>
          <w:b/>
          <w:lang w:val="mn-MN"/>
        </w:rPr>
      </w:pPr>
    </w:p>
    <w:p w14:paraId="453ECDD6" w14:textId="77777777" w:rsidR="00143E35" w:rsidRDefault="00143E35" w:rsidP="00143E35">
      <w:pPr>
        <w:rPr>
          <w:b/>
          <w:lang w:val="mn-MN"/>
        </w:rPr>
      </w:pPr>
    </w:p>
    <w:p w14:paraId="156B633C" w14:textId="77777777" w:rsidR="00143E35" w:rsidRDefault="00143E35" w:rsidP="00143E35">
      <w:pPr>
        <w:rPr>
          <w:b/>
          <w:lang w:val="mn-MN"/>
        </w:rPr>
      </w:pPr>
    </w:p>
    <w:p w14:paraId="53CABC21" w14:textId="77777777" w:rsidR="00143E35" w:rsidRDefault="00143E35" w:rsidP="00143E35">
      <w:pPr>
        <w:rPr>
          <w:b/>
          <w:lang w:val="mn-MN"/>
        </w:rPr>
      </w:pPr>
    </w:p>
    <w:p w14:paraId="23A014D5" w14:textId="77777777" w:rsidR="00143E35" w:rsidRDefault="00143E35" w:rsidP="00143E35">
      <w:pPr>
        <w:rPr>
          <w:b/>
          <w:lang w:val="mn-MN"/>
        </w:rPr>
      </w:pPr>
    </w:p>
    <w:p w14:paraId="4F4BF6DC" w14:textId="77777777" w:rsidR="00143E35" w:rsidRDefault="00143E35" w:rsidP="00143E35">
      <w:pPr>
        <w:rPr>
          <w:b/>
          <w:lang w:val="mn-MN"/>
        </w:rPr>
      </w:pPr>
    </w:p>
    <w:p w14:paraId="304A3AB4" w14:textId="77777777" w:rsidR="00143E35" w:rsidRDefault="00143E35" w:rsidP="00143E35">
      <w:pPr>
        <w:rPr>
          <w:b/>
          <w:lang w:val="mn-MN"/>
        </w:rPr>
      </w:pPr>
    </w:p>
    <w:p w14:paraId="2ABACAA2" w14:textId="77777777" w:rsidR="00143E35" w:rsidRDefault="00143E35" w:rsidP="00143E35">
      <w:pPr>
        <w:rPr>
          <w:b/>
          <w:lang w:val="mn-MN"/>
        </w:rPr>
      </w:pPr>
    </w:p>
    <w:p w14:paraId="5AFC6804" w14:textId="77777777" w:rsidR="00143E35" w:rsidRDefault="00143E35" w:rsidP="00143E35">
      <w:pPr>
        <w:rPr>
          <w:b/>
          <w:lang w:val="mn-MN"/>
        </w:rPr>
      </w:pPr>
    </w:p>
    <w:p w14:paraId="202F4004" w14:textId="77777777" w:rsidR="00143E35" w:rsidRPr="00143E35" w:rsidRDefault="00143E35" w:rsidP="00143E35">
      <w:pPr>
        <w:rPr>
          <w:b/>
          <w:lang w:val="mn-MN"/>
        </w:rPr>
      </w:pPr>
    </w:p>
    <w:p w14:paraId="528D200C" w14:textId="0D61588B" w:rsidR="00FF57E6" w:rsidRPr="008F0628" w:rsidRDefault="0016336F" w:rsidP="00637E39">
      <w:pPr>
        <w:pStyle w:val="Heading1"/>
      </w:pPr>
      <w:bookmarkStart w:id="5" w:name="_Toc29300292"/>
      <w:r>
        <w:rPr>
          <w:lang w:val="mn-MN"/>
        </w:rPr>
        <w:lastRenderedPageBreak/>
        <w:t>СУДАЛГААНЫ ЗОРИЛГО, ЗОРИЛТ</w:t>
      </w:r>
      <w:bookmarkEnd w:id="5"/>
    </w:p>
    <w:p w14:paraId="3EFCD050" w14:textId="42A38129" w:rsidR="008E56C0" w:rsidRDefault="008E56C0" w:rsidP="00645622">
      <w:pPr>
        <w:rPr>
          <w:szCs w:val="24"/>
          <w:lang w:val="mn-MN"/>
        </w:rPr>
      </w:pPr>
      <w:r>
        <w:rPr>
          <w:szCs w:val="24"/>
          <w:lang w:val="mn-MN"/>
        </w:rPr>
        <w:t xml:space="preserve">Энэхүү судалгааны гол зорилго нь </w:t>
      </w:r>
      <w:r w:rsidR="00D30772">
        <w:rPr>
          <w:szCs w:val="24"/>
          <w:lang w:val="mn-MN"/>
        </w:rPr>
        <w:t xml:space="preserve">таамаглалын загваруудыг симуляцийн аргаар шинжлэн, харьцуулах билээ. Ялангуяа эдийн засгийн голлох үзүүлэлтүүдийг баггинг аргаар таамаглаж бусад аргуудтай харьцуулах </w:t>
      </w:r>
      <w:r w:rsidR="00473F0E">
        <w:rPr>
          <w:szCs w:val="24"/>
          <w:lang w:val="mn-MN"/>
        </w:rPr>
        <w:t xml:space="preserve">замаар тодорхой үр дүнд хүрэх билээ. Энэ зорилгод харгалзан дараах зорилтууд </w:t>
      </w:r>
      <w:r w:rsidR="008D472F">
        <w:rPr>
          <w:szCs w:val="24"/>
          <w:lang w:val="mn-MN"/>
        </w:rPr>
        <w:t>дэвшигд</w:t>
      </w:r>
      <w:r w:rsidR="004E7389" w:rsidRPr="004E7389">
        <w:rPr>
          <w:szCs w:val="24"/>
          <w:lang w:val="mn-MN"/>
        </w:rPr>
        <w:t xml:space="preserve">эж </w:t>
      </w:r>
      <w:r w:rsidR="00473F0E">
        <w:rPr>
          <w:szCs w:val="24"/>
          <w:lang w:val="mn-MN"/>
        </w:rPr>
        <w:t>байна.</w:t>
      </w:r>
    </w:p>
    <w:p w14:paraId="5B0C49FB" w14:textId="159EDD76" w:rsidR="00C70C68" w:rsidRDefault="004334A4" w:rsidP="002908EA">
      <w:pPr>
        <w:pStyle w:val="ListParagraph"/>
        <w:numPr>
          <w:ilvl w:val="0"/>
          <w:numId w:val="3"/>
        </w:numPr>
        <w:rPr>
          <w:szCs w:val="24"/>
          <w:lang w:val="mn-MN"/>
        </w:rPr>
      </w:pPr>
      <w:r>
        <w:rPr>
          <w:szCs w:val="24"/>
          <w:lang w:val="mn-MN"/>
        </w:rPr>
        <w:t>Өмнө хийгдсэн таамаглалын модель</w:t>
      </w:r>
      <w:r w:rsidR="00C70C68">
        <w:rPr>
          <w:szCs w:val="24"/>
          <w:lang w:val="mn-MN"/>
        </w:rPr>
        <w:t xml:space="preserve"> тодо</w:t>
      </w:r>
      <w:r w:rsidR="008D472F">
        <w:rPr>
          <w:szCs w:val="24"/>
          <w:lang w:val="mn-MN"/>
        </w:rPr>
        <w:t>р</w:t>
      </w:r>
      <w:r w:rsidR="00C70C68">
        <w:rPr>
          <w:szCs w:val="24"/>
          <w:lang w:val="mn-MN"/>
        </w:rPr>
        <w:t>хой бус байдалтай холбоотой судалгааны ажлууд болон онолын загваруудыг судлах</w:t>
      </w:r>
    </w:p>
    <w:p w14:paraId="578C1801" w14:textId="3988D735" w:rsidR="00C70C68" w:rsidRDefault="00C70C68" w:rsidP="002908EA">
      <w:pPr>
        <w:pStyle w:val="ListParagraph"/>
        <w:numPr>
          <w:ilvl w:val="0"/>
          <w:numId w:val="3"/>
        </w:numPr>
        <w:rPr>
          <w:szCs w:val="24"/>
          <w:lang w:val="mn-MN"/>
        </w:rPr>
      </w:pPr>
      <w:r>
        <w:rPr>
          <w:szCs w:val="24"/>
          <w:lang w:val="mn-MN"/>
        </w:rPr>
        <w:t>Оновчтой таамаглалын стратегүүдийг сонгон авч, арга зүйг судлах</w:t>
      </w:r>
    </w:p>
    <w:p w14:paraId="51B4E678" w14:textId="1D6062F9" w:rsidR="00C70C68" w:rsidRDefault="00C70C68" w:rsidP="002908EA">
      <w:pPr>
        <w:pStyle w:val="ListParagraph"/>
        <w:numPr>
          <w:ilvl w:val="0"/>
          <w:numId w:val="3"/>
        </w:numPr>
        <w:rPr>
          <w:szCs w:val="24"/>
          <w:lang w:val="mn-MN"/>
        </w:rPr>
      </w:pPr>
      <w:r>
        <w:rPr>
          <w:szCs w:val="24"/>
          <w:lang w:val="mn-MN"/>
        </w:rPr>
        <w:t>Сонгосон аргазүйгээ ашиглан макроэ</w:t>
      </w:r>
      <w:r w:rsidR="008D472F">
        <w:rPr>
          <w:szCs w:val="24"/>
          <w:lang w:val="mn-MN"/>
        </w:rPr>
        <w:t>кономиксийн</w:t>
      </w:r>
      <w:r>
        <w:rPr>
          <w:szCs w:val="24"/>
          <w:lang w:val="mn-MN"/>
        </w:rPr>
        <w:t xml:space="preserve"> засгийн голлох үзүүлэлтийн талаарх таамаглал хийх</w:t>
      </w:r>
    </w:p>
    <w:p w14:paraId="4A56338E" w14:textId="05941369" w:rsidR="00C70C68" w:rsidRDefault="00C70C68" w:rsidP="002908EA">
      <w:pPr>
        <w:pStyle w:val="ListParagraph"/>
        <w:numPr>
          <w:ilvl w:val="0"/>
          <w:numId w:val="3"/>
        </w:numPr>
        <w:rPr>
          <w:szCs w:val="24"/>
          <w:lang w:val="mn-MN"/>
        </w:rPr>
      </w:pPr>
      <w:r>
        <w:rPr>
          <w:szCs w:val="24"/>
          <w:lang w:val="mn-MN"/>
        </w:rPr>
        <w:t>Загвар бүр дэх үнэлгээний үр дүнг харьцуулж дүгнэлт, санал боловсруулах</w:t>
      </w:r>
    </w:p>
    <w:p w14:paraId="174D2513" w14:textId="77777777" w:rsidR="00C70C68" w:rsidRPr="00473F0E" w:rsidRDefault="00C70C68" w:rsidP="00C70C68">
      <w:pPr>
        <w:pStyle w:val="ListParagraph"/>
        <w:rPr>
          <w:szCs w:val="24"/>
          <w:lang w:val="mn-MN"/>
        </w:rPr>
      </w:pPr>
    </w:p>
    <w:p w14:paraId="371DE229" w14:textId="77777777" w:rsidR="00473F0E" w:rsidRPr="0056449B" w:rsidRDefault="00473F0E" w:rsidP="00645622">
      <w:pPr>
        <w:rPr>
          <w:szCs w:val="24"/>
          <w:lang w:val="mn-MN"/>
        </w:rPr>
      </w:pPr>
    </w:p>
    <w:p w14:paraId="3F471BB0" w14:textId="63A1403C" w:rsidR="00A40078" w:rsidRPr="008F0628" w:rsidRDefault="00A40078" w:rsidP="00A40078">
      <w:pPr>
        <w:rPr>
          <w:lang w:val="mn-MN"/>
        </w:rPr>
      </w:pPr>
    </w:p>
    <w:p w14:paraId="3C2A3A2E" w14:textId="753C7742" w:rsidR="00A40078" w:rsidRPr="008F0628" w:rsidRDefault="00A40078" w:rsidP="00A40078">
      <w:pPr>
        <w:rPr>
          <w:lang w:val="mn-MN"/>
        </w:rPr>
      </w:pPr>
    </w:p>
    <w:p w14:paraId="700BD60B" w14:textId="77777777" w:rsidR="00A426B7" w:rsidRDefault="00A426B7" w:rsidP="00A40078">
      <w:pPr>
        <w:rPr>
          <w:lang w:val="mn-MN"/>
        </w:rPr>
      </w:pPr>
    </w:p>
    <w:p w14:paraId="4786F2EB" w14:textId="77777777" w:rsidR="000A25BC" w:rsidRDefault="000A25BC" w:rsidP="00A40078">
      <w:pPr>
        <w:rPr>
          <w:lang w:val="mn-MN"/>
        </w:rPr>
      </w:pPr>
    </w:p>
    <w:p w14:paraId="62C61C97" w14:textId="77777777" w:rsidR="000A25BC" w:rsidRDefault="000A25BC" w:rsidP="00A40078">
      <w:pPr>
        <w:rPr>
          <w:lang w:val="mn-MN"/>
        </w:rPr>
      </w:pPr>
    </w:p>
    <w:p w14:paraId="6543B83A" w14:textId="77777777" w:rsidR="000A25BC" w:rsidRDefault="000A25BC" w:rsidP="00A40078">
      <w:pPr>
        <w:rPr>
          <w:lang w:val="mn-MN"/>
        </w:rPr>
      </w:pPr>
    </w:p>
    <w:p w14:paraId="71FF6E12" w14:textId="77777777" w:rsidR="000A25BC" w:rsidRDefault="000A25BC" w:rsidP="00A40078">
      <w:pPr>
        <w:rPr>
          <w:lang w:val="mn-MN"/>
        </w:rPr>
      </w:pPr>
    </w:p>
    <w:p w14:paraId="6F2EA30B" w14:textId="77777777" w:rsidR="000A25BC" w:rsidRDefault="000A25BC" w:rsidP="00A40078">
      <w:pPr>
        <w:rPr>
          <w:lang w:val="mn-MN"/>
        </w:rPr>
      </w:pPr>
    </w:p>
    <w:p w14:paraId="6B31DC99" w14:textId="77777777" w:rsidR="000A25BC" w:rsidRDefault="000A25BC" w:rsidP="00A40078">
      <w:pPr>
        <w:rPr>
          <w:lang w:val="mn-MN"/>
        </w:rPr>
      </w:pPr>
    </w:p>
    <w:p w14:paraId="72E8C04E" w14:textId="77777777" w:rsidR="000A25BC" w:rsidRDefault="000A25BC" w:rsidP="00A40078">
      <w:pPr>
        <w:rPr>
          <w:lang w:val="mn-MN"/>
        </w:rPr>
      </w:pPr>
    </w:p>
    <w:p w14:paraId="662671BC" w14:textId="77777777" w:rsidR="000A25BC" w:rsidRDefault="000A25BC" w:rsidP="00A40078">
      <w:pPr>
        <w:rPr>
          <w:lang w:val="mn-MN"/>
        </w:rPr>
      </w:pPr>
    </w:p>
    <w:p w14:paraId="6BE62DCF" w14:textId="77777777" w:rsidR="000A25BC" w:rsidRDefault="000A25BC" w:rsidP="00A40078">
      <w:pPr>
        <w:rPr>
          <w:lang w:val="mn-MN"/>
        </w:rPr>
      </w:pPr>
    </w:p>
    <w:p w14:paraId="78784958" w14:textId="77777777" w:rsidR="000A25BC" w:rsidRDefault="000A25BC" w:rsidP="00A40078">
      <w:pPr>
        <w:rPr>
          <w:lang w:val="mn-MN"/>
        </w:rPr>
      </w:pPr>
    </w:p>
    <w:p w14:paraId="39A2AB95" w14:textId="77777777" w:rsidR="000A25BC" w:rsidRDefault="000A25BC" w:rsidP="00A40078">
      <w:pPr>
        <w:rPr>
          <w:lang w:val="mn-MN"/>
        </w:rPr>
      </w:pPr>
    </w:p>
    <w:p w14:paraId="309D3B49" w14:textId="77777777" w:rsidR="000A25BC" w:rsidRDefault="000A25BC" w:rsidP="00A40078">
      <w:pPr>
        <w:rPr>
          <w:lang w:val="mn-MN"/>
        </w:rPr>
      </w:pPr>
    </w:p>
    <w:p w14:paraId="0FC3F06A" w14:textId="77777777" w:rsidR="00A6422E" w:rsidRDefault="00A6422E" w:rsidP="00A40078">
      <w:pPr>
        <w:rPr>
          <w:lang w:val="mn-MN"/>
        </w:rPr>
      </w:pPr>
    </w:p>
    <w:p w14:paraId="6AEACFB9" w14:textId="77777777" w:rsidR="00A6422E" w:rsidRDefault="00A6422E" w:rsidP="00A40078">
      <w:pPr>
        <w:rPr>
          <w:lang w:val="mn-MN"/>
        </w:rPr>
      </w:pPr>
    </w:p>
    <w:p w14:paraId="1C7A441D" w14:textId="77777777" w:rsidR="00A40078" w:rsidRPr="008F0628" w:rsidRDefault="00A40078" w:rsidP="00A40078">
      <w:pPr>
        <w:rPr>
          <w:lang w:val="mn-MN"/>
        </w:rPr>
      </w:pPr>
    </w:p>
    <w:p w14:paraId="5ED77B5D" w14:textId="0913ED25" w:rsidR="000B3CD4" w:rsidRPr="008F0628" w:rsidRDefault="00371A52" w:rsidP="00637E39">
      <w:pPr>
        <w:pStyle w:val="Heading1"/>
      </w:pPr>
      <w:bookmarkStart w:id="6" w:name="_Toc29300293"/>
      <w:r>
        <w:rPr>
          <w:lang w:val="mn-MN"/>
        </w:rPr>
        <w:lastRenderedPageBreak/>
        <w:t>СУДАЛГААНЫ ТААМАГЛАЛ</w:t>
      </w:r>
      <w:bookmarkEnd w:id="6"/>
    </w:p>
    <w:p w14:paraId="76BD6C60" w14:textId="09FE6A88" w:rsidR="00645622" w:rsidRDefault="00645622" w:rsidP="00645622">
      <w:pPr>
        <w:pStyle w:val="Default"/>
        <w:spacing w:line="276" w:lineRule="auto"/>
        <w:jc w:val="both"/>
        <w:rPr>
          <w:lang w:val="mn-MN"/>
        </w:rPr>
      </w:pPr>
      <w:r w:rsidRPr="008F0628">
        <w:rPr>
          <w:lang w:val="mn-MN"/>
        </w:rPr>
        <w:t>Судалгааны эх сурвалж, судлагдсан байдлаас үндэслэн дараах таамаглалыг дэвшүүл</w:t>
      </w:r>
      <w:r w:rsidR="00A426B7">
        <w:rPr>
          <w:lang w:val="mn-MN"/>
        </w:rPr>
        <w:t xml:space="preserve">эв. </w:t>
      </w:r>
    </w:p>
    <w:p w14:paraId="6BED3888" w14:textId="7766EFF2" w:rsidR="00A426B7" w:rsidRPr="003234F0" w:rsidRDefault="00A426B7" w:rsidP="006D3656">
      <w:pPr>
        <w:pStyle w:val="Default"/>
        <w:spacing w:line="276" w:lineRule="auto"/>
        <w:jc w:val="both"/>
        <w:rPr>
          <w:lang w:val="mn-MN"/>
        </w:rPr>
      </w:pPr>
      <w:r w:rsidRPr="00A426B7">
        <w:rPr>
          <w:b/>
          <w:bCs/>
          <w:lang w:val="mn-MN"/>
        </w:rPr>
        <w:t xml:space="preserve">Таамаглал 1. </w:t>
      </w:r>
      <w:r w:rsidR="0023223E">
        <w:rPr>
          <w:lang w:val="mn-MN"/>
        </w:rPr>
        <w:t xml:space="preserve">Таамаглалын загвар тодорхой бус үед </w:t>
      </w:r>
      <w:r w:rsidR="00740F90">
        <w:rPr>
          <w:lang w:val="mn-MN"/>
        </w:rPr>
        <w:t xml:space="preserve">баггинг </w:t>
      </w:r>
      <w:r w:rsidR="003234F0">
        <w:rPr>
          <w:lang w:val="mn-MN"/>
        </w:rPr>
        <w:t xml:space="preserve">аргыг ашигласан таамаглал нь илүү нарийвчлалтай байна </w:t>
      </w:r>
    </w:p>
    <w:p w14:paraId="5BF3A525" w14:textId="5BB2874D" w:rsidR="00645622" w:rsidRPr="003234F0" w:rsidRDefault="00A426B7" w:rsidP="006D3656">
      <w:pPr>
        <w:pStyle w:val="Default"/>
        <w:spacing w:after="63" w:line="276" w:lineRule="auto"/>
        <w:jc w:val="both"/>
        <w:rPr>
          <w:lang w:val="mn-MN"/>
        </w:rPr>
      </w:pPr>
      <w:r w:rsidRPr="00A426B7">
        <w:rPr>
          <w:b/>
          <w:bCs/>
          <w:lang w:val="mn-MN"/>
        </w:rPr>
        <w:t xml:space="preserve">Таамаглал 2. </w:t>
      </w:r>
      <w:r w:rsidR="00645622" w:rsidRPr="00A426B7">
        <w:rPr>
          <w:b/>
          <w:bCs/>
          <w:lang w:val="mn-MN"/>
        </w:rPr>
        <w:t xml:space="preserve"> </w:t>
      </w:r>
      <w:r w:rsidR="0023223E">
        <w:rPr>
          <w:lang w:val="mn-MN"/>
        </w:rPr>
        <w:t xml:space="preserve">Таамаглалын загварын тодорхой бус тохиолдолд </w:t>
      </w:r>
      <w:r w:rsidR="00740F90">
        <w:rPr>
          <w:lang w:val="mn-MN"/>
        </w:rPr>
        <w:t xml:space="preserve">баггинг </w:t>
      </w:r>
      <w:r w:rsidR="003234F0">
        <w:rPr>
          <w:lang w:val="mn-MN"/>
        </w:rPr>
        <w:t>аргазүй нь илүү хэлбэлзэл багатай</w:t>
      </w:r>
      <w:r w:rsidR="0023223E">
        <w:rPr>
          <w:lang w:val="mn-MN"/>
        </w:rPr>
        <w:t xml:space="preserve"> байна.</w:t>
      </w:r>
    </w:p>
    <w:p w14:paraId="257C6075" w14:textId="77777777" w:rsidR="00A426B7" w:rsidRPr="0056449B" w:rsidRDefault="00A426B7" w:rsidP="00645622">
      <w:pPr>
        <w:pStyle w:val="Default"/>
        <w:spacing w:after="63" w:line="276" w:lineRule="auto"/>
        <w:jc w:val="both"/>
        <w:rPr>
          <w:b/>
          <w:bCs/>
          <w:lang w:val="mn-MN"/>
        </w:rPr>
      </w:pPr>
    </w:p>
    <w:p w14:paraId="2D78FB52" w14:textId="77777777" w:rsidR="00A426B7" w:rsidRDefault="00A426B7" w:rsidP="00A426B7">
      <w:pPr>
        <w:pStyle w:val="Default"/>
        <w:spacing w:after="63" w:line="276" w:lineRule="auto"/>
        <w:jc w:val="both"/>
        <w:rPr>
          <w:lang w:val="mn-MN"/>
        </w:rPr>
      </w:pPr>
    </w:p>
    <w:p w14:paraId="795D154D" w14:textId="77777777" w:rsidR="00A426B7" w:rsidRDefault="00A426B7" w:rsidP="00A426B7">
      <w:pPr>
        <w:pStyle w:val="Default"/>
        <w:spacing w:after="63" w:line="276" w:lineRule="auto"/>
        <w:jc w:val="both"/>
        <w:rPr>
          <w:lang w:val="mn-MN"/>
        </w:rPr>
      </w:pPr>
    </w:p>
    <w:p w14:paraId="46C23BA4" w14:textId="77777777" w:rsidR="00A426B7" w:rsidRDefault="00A426B7" w:rsidP="00A426B7">
      <w:pPr>
        <w:pStyle w:val="Default"/>
        <w:spacing w:after="63" w:line="276" w:lineRule="auto"/>
        <w:jc w:val="both"/>
        <w:rPr>
          <w:lang w:val="mn-MN"/>
        </w:rPr>
      </w:pPr>
    </w:p>
    <w:p w14:paraId="7FB374E1" w14:textId="77777777" w:rsidR="00A426B7" w:rsidRDefault="00A426B7" w:rsidP="00A426B7">
      <w:pPr>
        <w:pStyle w:val="Default"/>
        <w:spacing w:after="63" w:line="276" w:lineRule="auto"/>
        <w:jc w:val="both"/>
        <w:rPr>
          <w:lang w:val="mn-MN"/>
        </w:rPr>
      </w:pPr>
    </w:p>
    <w:p w14:paraId="344E1BC9" w14:textId="77777777" w:rsidR="00A426B7" w:rsidRDefault="00A426B7" w:rsidP="00A426B7">
      <w:pPr>
        <w:pStyle w:val="Default"/>
        <w:spacing w:after="63" w:line="276" w:lineRule="auto"/>
        <w:jc w:val="both"/>
        <w:rPr>
          <w:lang w:val="mn-MN"/>
        </w:rPr>
      </w:pPr>
    </w:p>
    <w:p w14:paraId="38EACAF8" w14:textId="77777777" w:rsidR="00A426B7" w:rsidRDefault="00A426B7" w:rsidP="00A426B7">
      <w:pPr>
        <w:pStyle w:val="Default"/>
        <w:spacing w:after="63" w:line="276" w:lineRule="auto"/>
        <w:jc w:val="both"/>
        <w:rPr>
          <w:lang w:val="mn-MN"/>
        </w:rPr>
      </w:pPr>
    </w:p>
    <w:p w14:paraId="23D2CFD2" w14:textId="77777777" w:rsidR="00A426B7" w:rsidRDefault="00A426B7" w:rsidP="00A426B7">
      <w:pPr>
        <w:pStyle w:val="Default"/>
        <w:spacing w:after="63" w:line="276" w:lineRule="auto"/>
        <w:jc w:val="both"/>
        <w:rPr>
          <w:lang w:val="mn-MN"/>
        </w:rPr>
      </w:pPr>
    </w:p>
    <w:p w14:paraId="3FE354DD" w14:textId="77777777" w:rsidR="00A426B7" w:rsidRDefault="00A426B7" w:rsidP="00A426B7">
      <w:pPr>
        <w:pStyle w:val="Default"/>
        <w:spacing w:after="63" w:line="276" w:lineRule="auto"/>
        <w:jc w:val="both"/>
        <w:rPr>
          <w:lang w:val="mn-MN"/>
        </w:rPr>
      </w:pPr>
    </w:p>
    <w:p w14:paraId="76919AC1" w14:textId="77777777" w:rsidR="00A426B7" w:rsidRDefault="00A426B7" w:rsidP="00A426B7">
      <w:pPr>
        <w:pStyle w:val="Default"/>
        <w:spacing w:after="63" w:line="276" w:lineRule="auto"/>
        <w:jc w:val="both"/>
        <w:rPr>
          <w:lang w:val="mn-MN"/>
        </w:rPr>
      </w:pPr>
    </w:p>
    <w:p w14:paraId="2C715D01" w14:textId="77777777" w:rsidR="00A426B7" w:rsidRDefault="00A426B7" w:rsidP="00A426B7">
      <w:pPr>
        <w:pStyle w:val="Default"/>
        <w:spacing w:after="63" w:line="276" w:lineRule="auto"/>
        <w:jc w:val="both"/>
        <w:rPr>
          <w:lang w:val="mn-MN"/>
        </w:rPr>
      </w:pPr>
    </w:p>
    <w:p w14:paraId="52F4EA0A" w14:textId="77777777" w:rsidR="00A426B7" w:rsidRDefault="00A426B7" w:rsidP="00A426B7">
      <w:pPr>
        <w:pStyle w:val="Default"/>
        <w:spacing w:after="63" w:line="276" w:lineRule="auto"/>
        <w:jc w:val="both"/>
        <w:rPr>
          <w:lang w:val="mn-MN"/>
        </w:rPr>
      </w:pPr>
    </w:p>
    <w:p w14:paraId="1D1CBA27" w14:textId="77777777" w:rsidR="00A426B7" w:rsidRDefault="00A426B7" w:rsidP="00A426B7">
      <w:pPr>
        <w:pStyle w:val="Default"/>
        <w:spacing w:after="63" w:line="276" w:lineRule="auto"/>
        <w:jc w:val="both"/>
        <w:rPr>
          <w:lang w:val="mn-MN"/>
        </w:rPr>
      </w:pPr>
    </w:p>
    <w:p w14:paraId="0A7D9C6F" w14:textId="77777777" w:rsidR="00A426B7" w:rsidRDefault="00A426B7" w:rsidP="00A426B7">
      <w:pPr>
        <w:pStyle w:val="Default"/>
        <w:spacing w:after="63" w:line="276" w:lineRule="auto"/>
        <w:jc w:val="both"/>
        <w:rPr>
          <w:lang w:val="mn-MN"/>
        </w:rPr>
      </w:pPr>
    </w:p>
    <w:p w14:paraId="2BAD2D9D" w14:textId="77777777" w:rsidR="00A426B7" w:rsidRDefault="00A426B7" w:rsidP="00A426B7">
      <w:pPr>
        <w:pStyle w:val="Default"/>
        <w:spacing w:after="63" w:line="276" w:lineRule="auto"/>
        <w:jc w:val="both"/>
        <w:rPr>
          <w:lang w:val="mn-MN"/>
        </w:rPr>
      </w:pPr>
    </w:p>
    <w:p w14:paraId="1227C278" w14:textId="77777777" w:rsidR="00A426B7" w:rsidRDefault="00A426B7" w:rsidP="00A426B7">
      <w:pPr>
        <w:pStyle w:val="Default"/>
        <w:spacing w:after="63" w:line="276" w:lineRule="auto"/>
        <w:jc w:val="both"/>
        <w:rPr>
          <w:lang w:val="mn-MN"/>
        </w:rPr>
      </w:pPr>
    </w:p>
    <w:p w14:paraId="0F153631" w14:textId="2DBBA14D" w:rsidR="00645622" w:rsidRPr="008F0628" w:rsidRDefault="00645622" w:rsidP="00A426B7">
      <w:pPr>
        <w:pStyle w:val="Default"/>
        <w:spacing w:after="63" w:line="276" w:lineRule="auto"/>
        <w:jc w:val="both"/>
        <w:rPr>
          <w:lang w:val="mn-MN"/>
        </w:rPr>
      </w:pPr>
      <w:r w:rsidRPr="008F0628">
        <w:rPr>
          <w:lang w:val="mn-MN"/>
        </w:rPr>
        <w:t xml:space="preserve"> </w:t>
      </w:r>
    </w:p>
    <w:p w14:paraId="3A123B70" w14:textId="687F16C5" w:rsidR="00A40078" w:rsidRPr="008F0628" w:rsidRDefault="00A40078" w:rsidP="00A40078">
      <w:pPr>
        <w:rPr>
          <w:lang w:val="mn-MN"/>
        </w:rPr>
      </w:pPr>
    </w:p>
    <w:p w14:paraId="6E9970A9" w14:textId="7C7CB29C" w:rsidR="00A40078" w:rsidRPr="008F0628" w:rsidRDefault="00A40078" w:rsidP="00A40078">
      <w:pPr>
        <w:rPr>
          <w:lang w:val="mn-MN"/>
        </w:rPr>
      </w:pPr>
    </w:p>
    <w:p w14:paraId="56DD0853" w14:textId="2DC134F9" w:rsidR="00A40078" w:rsidRPr="008F0628" w:rsidRDefault="00A40078" w:rsidP="00A40078">
      <w:pPr>
        <w:rPr>
          <w:lang w:val="mn-MN"/>
        </w:rPr>
      </w:pPr>
    </w:p>
    <w:p w14:paraId="681A053A" w14:textId="036CFA8E" w:rsidR="00A40078" w:rsidRPr="008F0628" w:rsidRDefault="00A40078" w:rsidP="00A40078">
      <w:pPr>
        <w:rPr>
          <w:lang w:val="mn-MN"/>
        </w:rPr>
      </w:pPr>
    </w:p>
    <w:p w14:paraId="06D4C31A" w14:textId="461411F2" w:rsidR="00A40078" w:rsidRPr="008F0628" w:rsidRDefault="00A40078" w:rsidP="00A40078">
      <w:pPr>
        <w:rPr>
          <w:lang w:val="mn-MN"/>
        </w:rPr>
      </w:pPr>
    </w:p>
    <w:p w14:paraId="0796777D" w14:textId="77777777" w:rsidR="00A40078" w:rsidRDefault="00A40078" w:rsidP="00A40078">
      <w:pPr>
        <w:rPr>
          <w:lang w:val="mn-MN"/>
        </w:rPr>
      </w:pPr>
    </w:p>
    <w:p w14:paraId="5F5AEF45" w14:textId="77777777" w:rsidR="007A4B10" w:rsidRDefault="007A4B10" w:rsidP="00A40078">
      <w:pPr>
        <w:rPr>
          <w:lang w:val="mn-MN"/>
        </w:rPr>
      </w:pPr>
    </w:p>
    <w:p w14:paraId="1AF8364A" w14:textId="77777777" w:rsidR="000A25BC" w:rsidRDefault="000A25BC" w:rsidP="00A40078">
      <w:pPr>
        <w:rPr>
          <w:lang w:val="mn-MN"/>
        </w:rPr>
      </w:pPr>
    </w:p>
    <w:p w14:paraId="3F477565" w14:textId="77777777" w:rsidR="000A25BC" w:rsidRDefault="000A25BC" w:rsidP="00A40078">
      <w:pPr>
        <w:rPr>
          <w:lang w:val="mn-MN"/>
        </w:rPr>
      </w:pPr>
    </w:p>
    <w:p w14:paraId="59716215" w14:textId="77777777" w:rsidR="000A25BC" w:rsidRDefault="000A25BC" w:rsidP="00A40078">
      <w:pPr>
        <w:rPr>
          <w:lang w:val="mn-MN"/>
        </w:rPr>
      </w:pPr>
    </w:p>
    <w:p w14:paraId="3E9A0062" w14:textId="77777777" w:rsidR="007A4B10" w:rsidRPr="008F0628" w:rsidRDefault="007A4B10" w:rsidP="00A40078">
      <w:pPr>
        <w:rPr>
          <w:lang w:val="mn-MN"/>
        </w:rPr>
      </w:pPr>
    </w:p>
    <w:p w14:paraId="2698B087" w14:textId="0B652731" w:rsidR="000216D2" w:rsidRPr="008F0628" w:rsidRDefault="003C3125" w:rsidP="00637E39">
      <w:pPr>
        <w:pStyle w:val="Heading1"/>
      </w:pPr>
      <w:bookmarkStart w:id="7" w:name="_Toc29300294"/>
      <w:r>
        <w:rPr>
          <w:lang w:val="mn-MN"/>
        </w:rPr>
        <w:t>СУДАЛГААНЫ АРГАЗҮЙ</w:t>
      </w:r>
      <w:bookmarkEnd w:id="7"/>
    </w:p>
    <w:p w14:paraId="47F3A3BE" w14:textId="45DC5D81" w:rsidR="004E7389" w:rsidRDefault="004E7389" w:rsidP="004E7389">
      <w:pPr>
        <w:spacing w:before="0" w:after="160"/>
        <w:rPr>
          <w:bCs/>
          <w:szCs w:val="24"/>
          <w:lang w:val="mn-MN"/>
        </w:rPr>
      </w:pPr>
      <w:r>
        <w:rPr>
          <w:bCs/>
          <w:szCs w:val="24"/>
          <w:lang w:val="mn-MN"/>
        </w:rPr>
        <w:t>Энэ бүлэгт бэнчмарк заг</w:t>
      </w:r>
      <w:r w:rsidR="008D472F">
        <w:rPr>
          <w:bCs/>
          <w:szCs w:val="24"/>
          <w:lang w:val="mn-MN"/>
        </w:rPr>
        <w:t>вар буюу уламжлалт шугаман регре</w:t>
      </w:r>
      <w:r>
        <w:rPr>
          <w:bCs/>
          <w:szCs w:val="24"/>
          <w:lang w:val="mn-MN"/>
        </w:rPr>
        <w:t xml:space="preserve">ссийн аргазүйн талаар авч үзнэ. </w:t>
      </w:r>
    </w:p>
    <w:p w14:paraId="3B3642FF" w14:textId="203CBD2C" w:rsidR="004E7389" w:rsidRPr="002E60EB" w:rsidRDefault="004E7389" w:rsidP="002908EA">
      <w:pPr>
        <w:pStyle w:val="Heading2"/>
        <w:numPr>
          <w:ilvl w:val="1"/>
          <w:numId w:val="8"/>
        </w:numPr>
      </w:pPr>
      <w:bookmarkStart w:id="8" w:name="_Toc29300295"/>
      <w:r w:rsidRPr="004E7389">
        <w:t>Олон хүч</w:t>
      </w:r>
      <w:r w:rsidR="002E60EB">
        <w:t>ин зүйлийн регрессийн шинжилгээ</w:t>
      </w:r>
      <w:bookmarkEnd w:id="8"/>
    </w:p>
    <w:p w14:paraId="586E9DE0" w14:textId="5CD5B9EA" w:rsidR="004E7389" w:rsidRPr="004E7389" w:rsidRDefault="004E7389" w:rsidP="004E7389">
      <w:pPr>
        <w:spacing w:before="0" w:after="160"/>
        <w:rPr>
          <w:bCs/>
          <w:szCs w:val="24"/>
          <w:lang w:val="mn-MN"/>
        </w:rPr>
      </w:pPr>
      <w:r w:rsidRPr="004E7389">
        <w:rPr>
          <w:bCs/>
          <w:szCs w:val="24"/>
          <w:lang w:val="mn-MN"/>
        </w:rPr>
        <w:t>Хамааран хувьсагчид нөлөөлдөг бусад олон хүчин зүйлийг хянах боломжийг олгодог учир бусад хүчин зүйл тогтмол нөхцөлд олон хүчин зүйлийн регрессийн шинжилгээ илүү тохиромжтой байна. Энэ нь туршилтын бус өгөгдөл ашиглах шаардлагатай болсон тохиолдолд эдийн засгийн онолын таамаглал шалгах болон бодлогын нөлөөг үнэлэхэд чухал нөлөөтэй. Учир нь олон хүчин зүйлийн регрессийн шинжилгээ нь харилцан хамааралтай байж болох олон тайлбарлагч хувьсагчийг багтаадаг тул энгийн регрессийн шинжилгээгээр илрүүлж чаддаггүй асуудлын учир шалтгааныг олж</w:t>
      </w:r>
      <w:r>
        <w:rPr>
          <w:bCs/>
          <w:szCs w:val="24"/>
          <w:lang w:val="mn-MN"/>
        </w:rPr>
        <w:t xml:space="preserve"> мэдэхэд илүү үр дүнтэй байдаг.</w:t>
      </w:r>
    </w:p>
    <w:p w14:paraId="1B59AADC" w14:textId="2AF2DF36" w:rsidR="004E7389" w:rsidRPr="004E7389" w:rsidRDefault="004E7389" w:rsidP="004E7389">
      <w:pPr>
        <w:spacing w:before="0" w:after="160"/>
        <w:rPr>
          <w:bCs/>
          <w:szCs w:val="24"/>
          <w:lang w:val="mn-MN"/>
        </w:rPr>
      </w:pPr>
      <w:r w:rsidRPr="004E7389">
        <w:rPr>
          <w:bCs/>
          <w:szCs w:val="24"/>
          <w:lang w:val="mn-MN"/>
        </w:rPr>
        <w:t>Олон хүчин зүйлийн регрессийн шинжилгээнд Гаусс – Марковын үндсэн 5 таамаглал биелсэн тохиолдолд ХБКА – аар үнэлэхэд үнэлэгч нь BLUE1 шинжийг хангана. Харин сонгодог шугаман регрессийн таамаглалд “үлдэгдэл хэвийн тархалттай байх” хэмээх 6 дахь таамагл</w:t>
      </w:r>
      <w:r w:rsidR="008D472F">
        <w:rPr>
          <w:bCs/>
          <w:szCs w:val="24"/>
          <w:lang w:val="mn-MN"/>
        </w:rPr>
        <w:t>алыг нэмж оруулдаг. Параметрүүдий</w:t>
      </w:r>
      <w:r w:rsidRPr="004E7389">
        <w:rPr>
          <w:bCs/>
          <w:szCs w:val="24"/>
          <w:lang w:val="mn-MN"/>
        </w:rPr>
        <w:t xml:space="preserve">н үнэлэгчдийн тархалт нь үлдэгдэл санамсаргүй хэмжигдэхүүний тархалтаар шууд тодорхойлогдох учир хэвийн тархалтын таамаглал биелж байхад ХБКА – ын үнэлэгч хамгийн </w:t>
      </w:r>
      <w:r>
        <w:rPr>
          <w:bCs/>
          <w:szCs w:val="24"/>
          <w:lang w:val="mn-MN"/>
        </w:rPr>
        <w:t>сайн гажуудалгүй үнэлэгч байна.</w:t>
      </w:r>
    </w:p>
    <w:p w14:paraId="47EBC676" w14:textId="62C62579" w:rsidR="004E7389" w:rsidRPr="004E7389" w:rsidRDefault="004E7389" w:rsidP="004E7389">
      <w:pPr>
        <w:spacing w:before="0" w:after="160"/>
        <w:rPr>
          <w:bCs/>
          <w:szCs w:val="24"/>
          <w:lang w:val="mn-MN"/>
        </w:rPr>
      </w:pPr>
      <w:r w:rsidRPr="004E7389">
        <w:rPr>
          <w:bCs/>
          <w:szCs w:val="24"/>
          <w:lang w:val="mn-MN"/>
        </w:rPr>
        <w:t>Хөндлөн өгөгдөл ашиглан олон хүчин зүйлийн регрессийн шинжилгээ хийхэд дараах хэд хэдэн асуудлыг анхаарах шаардл</w:t>
      </w:r>
      <w:r>
        <w:rPr>
          <w:bCs/>
          <w:szCs w:val="24"/>
          <w:lang w:val="mn-MN"/>
        </w:rPr>
        <w:t>агатай. Үүнд:</w:t>
      </w:r>
    </w:p>
    <w:p w14:paraId="42FAB590" w14:textId="3043BE97" w:rsidR="004E7389" w:rsidRPr="004E7389" w:rsidRDefault="004E7389" w:rsidP="002908EA">
      <w:pPr>
        <w:pStyle w:val="ListParagraph"/>
        <w:numPr>
          <w:ilvl w:val="0"/>
          <w:numId w:val="4"/>
        </w:numPr>
        <w:spacing w:before="0" w:after="160"/>
        <w:rPr>
          <w:bCs/>
          <w:szCs w:val="24"/>
          <w:lang w:val="mn-MN"/>
        </w:rPr>
      </w:pPr>
      <w:r w:rsidRPr="004E7389">
        <w:rPr>
          <w:bCs/>
          <w:szCs w:val="24"/>
          <w:lang w:val="mn-MN"/>
        </w:rPr>
        <w:t>Мультиколлинеарын асуудал,</w:t>
      </w:r>
    </w:p>
    <w:p w14:paraId="49879DB0" w14:textId="0F549AC0" w:rsidR="004E7389" w:rsidRPr="004E7389" w:rsidRDefault="004E7389" w:rsidP="002908EA">
      <w:pPr>
        <w:pStyle w:val="ListParagraph"/>
        <w:numPr>
          <w:ilvl w:val="0"/>
          <w:numId w:val="4"/>
        </w:numPr>
        <w:spacing w:before="0" w:after="160"/>
        <w:rPr>
          <w:bCs/>
          <w:szCs w:val="24"/>
          <w:lang w:val="mn-MN"/>
        </w:rPr>
      </w:pPr>
      <w:r w:rsidRPr="004E7389">
        <w:rPr>
          <w:bCs/>
          <w:szCs w:val="24"/>
          <w:lang w:val="mn-MN"/>
        </w:rPr>
        <w:t>Хетероскедастикийн асуудал,</w:t>
      </w:r>
    </w:p>
    <w:p w14:paraId="49D60BDC" w14:textId="24615A30" w:rsidR="004E7389" w:rsidRPr="004E7389" w:rsidRDefault="004E7389" w:rsidP="002908EA">
      <w:pPr>
        <w:pStyle w:val="ListParagraph"/>
        <w:numPr>
          <w:ilvl w:val="0"/>
          <w:numId w:val="4"/>
        </w:numPr>
        <w:spacing w:before="0" w:after="160"/>
        <w:rPr>
          <w:bCs/>
          <w:szCs w:val="24"/>
          <w:lang w:val="mn-MN"/>
        </w:rPr>
      </w:pPr>
      <w:r w:rsidRPr="004E7389">
        <w:rPr>
          <w:bCs/>
          <w:szCs w:val="24"/>
          <w:lang w:val="mn-MN"/>
        </w:rPr>
        <w:t>Орхигдсон хувьсагчийн гажуудал</w:t>
      </w:r>
    </w:p>
    <w:p w14:paraId="7BBD9D9D" w14:textId="526C12E3" w:rsidR="004E7389" w:rsidRPr="004E7389" w:rsidRDefault="004E7389" w:rsidP="002908EA">
      <w:pPr>
        <w:pStyle w:val="ListParagraph"/>
        <w:numPr>
          <w:ilvl w:val="0"/>
          <w:numId w:val="4"/>
        </w:numPr>
        <w:spacing w:before="0" w:after="160"/>
        <w:rPr>
          <w:bCs/>
          <w:szCs w:val="24"/>
          <w:lang w:val="mn-MN"/>
        </w:rPr>
      </w:pPr>
      <w:r w:rsidRPr="004E7389">
        <w:rPr>
          <w:bCs/>
          <w:szCs w:val="24"/>
          <w:lang w:val="mn-MN"/>
        </w:rPr>
        <w:t>Эндогенийн асуудал</w:t>
      </w:r>
    </w:p>
    <w:p w14:paraId="5766F29C" w14:textId="32E3B201" w:rsidR="004E7389" w:rsidRPr="004E7389" w:rsidRDefault="004E7389" w:rsidP="002908EA">
      <w:pPr>
        <w:pStyle w:val="ListParagraph"/>
        <w:numPr>
          <w:ilvl w:val="0"/>
          <w:numId w:val="4"/>
        </w:numPr>
        <w:spacing w:before="0" w:after="160"/>
        <w:rPr>
          <w:bCs/>
          <w:sz w:val="24"/>
          <w:szCs w:val="24"/>
          <w:lang w:val="mn-MN"/>
        </w:rPr>
      </w:pPr>
      <w:r w:rsidRPr="004E7389">
        <w:rPr>
          <w:bCs/>
          <w:szCs w:val="24"/>
          <w:lang w:val="mn-MN"/>
        </w:rPr>
        <w:t>Хэмжилтийн алдаа зэрэг багтана.</w:t>
      </w:r>
    </w:p>
    <w:p w14:paraId="5006C1D3" w14:textId="15404247" w:rsidR="004E7389" w:rsidRPr="004E7389" w:rsidRDefault="004E7389" w:rsidP="004E7389">
      <w:pPr>
        <w:spacing w:line="0" w:lineRule="atLeast"/>
        <w:ind w:left="260"/>
        <w:rPr>
          <w:b/>
        </w:rPr>
      </w:pPr>
      <w:r>
        <w:rPr>
          <w:b/>
        </w:rPr>
        <w:t>Мультиколлинеарын асуудал</w:t>
      </w:r>
    </w:p>
    <w:p w14:paraId="667CE1F3" w14:textId="71C64CDC" w:rsidR="004E7389" w:rsidRDefault="004E7389" w:rsidP="004E7389">
      <w:pPr>
        <w:spacing w:line="271" w:lineRule="auto"/>
        <w:ind w:left="260"/>
      </w:pPr>
      <w:r>
        <w:t xml:space="preserve">Тайлбарлагч хувьсагч хоорондоо өндөр хамааралтай болсон үед мультиколлинеарын асуудал үүсдэг ба үнэлэгчийн эрчимтэй байх шинж чанарыг алдуулдаг. Иймд тайлбарлагч хувьсагчдын коэффициентуудын вариац их болж коэффициентын ач холбогдол буурна. </w:t>
      </w:r>
      <w:r w:rsidR="008D472F">
        <w:t>Уг асуудлыг илрүүлэхийн тулд хоё</w:t>
      </w:r>
      <w:r>
        <w:t>р нөхцөлийг шалгаж үзнэ.</w:t>
      </w:r>
    </w:p>
    <w:p w14:paraId="75F73CB2" w14:textId="77777777" w:rsidR="001870AF" w:rsidRDefault="001870AF" w:rsidP="001870AF">
      <w:pPr>
        <w:spacing w:line="271" w:lineRule="auto"/>
        <w:ind w:left="260" w:right="20"/>
      </w:pPr>
      <w:r>
        <w:t>Үнэлгээний тэгшитгэлийг бүхэлд нь үлдэгдлийн стандарт алдаанд хувааж нормчлох буюу жинлэсэн хамгийн бага квадратын аргыг ашиглах замаар хетероскедастикийн асуудлыг засаж үнэлгээг дахин хийнэ.</w:t>
      </w:r>
    </w:p>
    <w:p w14:paraId="332E3AB6" w14:textId="5ABAEDEC" w:rsidR="001870AF" w:rsidRPr="001870AF" w:rsidRDefault="001870AF" w:rsidP="001870AF">
      <w:pPr>
        <w:tabs>
          <w:tab w:val="left" w:pos="980"/>
        </w:tabs>
        <w:spacing w:before="0" w:after="0" w:line="185" w:lineRule="auto"/>
        <w:rPr>
          <w:b/>
        </w:rPr>
      </w:pPr>
      <w:r>
        <w:rPr>
          <w:b/>
        </w:rPr>
        <w:t>Орхигдсон хувьсагчийн алдаа</w:t>
      </w:r>
    </w:p>
    <w:p w14:paraId="4A69DFC9" w14:textId="1D767CC4" w:rsidR="001870AF" w:rsidRDefault="001870AF" w:rsidP="001870AF">
      <w:pPr>
        <w:spacing w:line="275" w:lineRule="auto"/>
        <w:ind w:left="260"/>
      </w:pPr>
      <w:r>
        <w:t>Эмпирик судалгааны эконометрик үнэлгээний хувьд тайлбарлагдагч хувьсагчид нийгэм, эдийн засаг, со</w:t>
      </w:r>
      <w:r w:rsidR="008D472F">
        <w:rPr>
          <w:lang w:val="mn-MN"/>
        </w:rPr>
        <w:t>ё</w:t>
      </w:r>
      <w:r>
        <w:t xml:space="preserve">л, улс төрийн орчны зүгээс нөлөөлж болох хувьсагчдыг </w:t>
      </w:r>
      <w:r>
        <w:lastRenderedPageBreak/>
        <w:t>бүгдийг нь багтаах боломжгүй учир орхигдсон хувьсагчийн алдаа үүсэх магадлал өндөр юм. Энгийн регрессийн шинжилгээтэй харьцуулахад илүү олон хувьсагчийг үнэлгээнд оруулах боломжтой учир олон хүчин зүйлийн регрессийн шинжилгээнд орхигдсон хувьсагчийн алдаа гарах магадлал харьцангуй бага боловч мэдээллийн ба өгөгдлийн хязгаарлалтаас шалтгаалан үнэлгээнд оруулах боломжгүй хувьсагчид их байдаг.</w:t>
      </w:r>
    </w:p>
    <w:p w14:paraId="504650A6" w14:textId="3179C12F" w:rsidR="001870AF" w:rsidRDefault="001870AF" w:rsidP="00A01BE7">
      <w:pPr>
        <w:spacing w:line="275" w:lineRule="auto"/>
        <w:rPr>
          <w:b/>
        </w:rPr>
      </w:pPr>
      <w:r>
        <w:rPr>
          <w:b/>
        </w:rPr>
        <w:t>Эндогенийн асуудал</w:t>
      </w:r>
    </w:p>
    <w:p w14:paraId="26B75EAC" w14:textId="184397D3" w:rsidR="001870AF" w:rsidRDefault="001870AF" w:rsidP="001870AF">
      <w:pPr>
        <w:spacing w:line="271" w:lineRule="auto"/>
        <w:ind w:left="260"/>
      </w:pPr>
      <w:r>
        <w:t>Тайлбарлагч хувьсагч болон үлдэгдэл утгын хооронд өндөр хамааралтай үед энэхүү асуудал үүсдэг. Энэ нь эконометрик үнэлгээний хазайлтгүй шинж чанарыг алдагдуулдаг бөгөөд тайлбарлагч болон тайлбарлагдагч хувьсагчдын хамаарлын тогтвортой байдлыг алдагдуулах гол хүчин зүйл болно.</w:t>
      </w:r>
    </w:p>
    <w:p w14:paraId="164E6CC1" w14:textId="69C29780" w:rsidR="001870AF" w:rsidRPr="001870AF" w:rsidRDefault="001870AF" w:rsidP="00A01BE7">
      <w:pPr>
        <w:spacing w:line="0" w:lineRule="atLeast"/>
        <w:rPr>
          <w:b/>
        </w:rPr>
      </w:pPr>
      <w:r>
        <w:rPr>
          <w:b/>
        </w:rPr>
        <w:t>Хэмжилтийн алдаа</w:t>
      </w:r>
    </w:p>
    <w:p w14:paraId="259AF0FA" w14:textId="7B7492F0" w:rsidR="001870AF" w:rsidRDefault="001870AF" w:rsidP="002E60EB">
      <w:pPr>
        <w:spacing w:line="271" w:lineRule="auto"/>
        <w:ind w:left="260"/>
      </w:pPr>
      <w:r>
        <w:t>Үнэлгээнд ашиглагдаж буй эдийн засгийн болон институцийн хувьсагчдын тохиромжгүй хэмжилт нь хэмжилтийн алдаа гарах үндэс болно. Хэмжилтийн алдааны үр дагаварт үнэлгээ гажуудалтай, нийцгүй болно</w:t>
      </w:r>
      <w:r w:rsidR="002E60EB">
        <w:t>.</w:t>
      </w:r>
    </w:p>
    <w:p w14:paraId="242D4F8C" w14:textId="6D34893D" w:rsidR="00A01BE7" w:rsidRDefault="001870AF" w:rsidP="00A6422E">
      <w:pPr>
        <w:spacing w:line="271" w:lineRule="auto"/>
        <w:ind w:left="260"/>
      </w:pPr>
      <w:r>
        <w:t>Орхигдсон хувьсагчийн гажуудал, хэмжилтийн алдаа, эндогенийн асуудлыг засах нэг арга нь туслах хувьсагчийн арга бую</w:t>
      </w:r>
      <w:r w:rsidR="008D472F">
        <w:t>у хо</w:t>
      </w:r>
      <w:r w:rsidR="008D472F">
        <w:rPr>
          <w:lang w:val="mn-MN"/>
        </w:rPr>
        <w:t>ё</w:t>
      </w:r>
      <w:r>
        <w:t>р шатат ХБКА юм. Энэ талаар дэлгэрүүлэн авч үзье</w:t>
      </w:r>
      <w:r w:rsidR="00A6422E">
        <w:t>.</w:t>
      </w:r>
    </w:p>
    <w:p w14:paraId="3C182F78" w14:textId="463D41CE" w:rsidR="00A01BE7" w:rsidRPr="00A01BE7" w:rsidRDefault="00A01BE7" w:rsidP="00A01BE7">
      <w:pPr>
        <w:spacing w:line="271" w:lineRule="auto"/>
        <w:rPr>
          <w:b/>
        </w:rPr>
      </w:pPr>
      <w:r w:rsidRPr="00A01BE7">
        <w:rPr>
          <w:b/>
        </w:rPr>
        <w:t>Туслах хувьса</w:t>
      </w:r>
      <w:r>
        <w:rPr>
          <w:b/>
        </w:rPr>
        <w:t>гчийн арга буюу хоёр шатат ХБКА</w:t>
      </w:r>
    </w:p>
    <w:p w14:paraId="24B58F74" w14:textId="2A544FC4" w:rsidR="00A01BE7" w:rsidRDefault="00A01BE7" w:rsidP="00A01BE7">
      <w:pPr>
        <w:spacing w:line="271" w:lineRule="auto"/>
        <w:ind w:left="260"/>
      </w:pPr>
      <w:r>
        <w:t>Туслах хувьсагчийн аргын тухай анхны ойлголтыг Филип Г. Райт , түүний хүү Сэвалл Райтын хамт 1928 онд бичсэн “Амьтан ба ургамлын гаралтай тосны тариф” хэмээх номондоо танилцуулжээ. (Stock &amp; Trebbi, 2003)</w:t>
      </w:r>
    </w:p>
    <w:p w14:paraId="7D94E16F" w14:textId="766D0E5C" w:rsidR="00A01BE7" w:rsidRDefault="00A01BE7" w:rsidP="00A01BE7">
      <w:pPr>
        <w:spacing w:line="271" w:lineRule="auto"/>
        <w:ind w:left="260"/>
      </w:pPr>
      <w:r>
        <w:t>Өмнө нь дурдсанчлан статистик болон эконометрикийн шинжилгээнд орхигдсон хувьсагчийн алдаа, хэмжилтийн алдааг болон эндогенийн асуудлыг засварлах зорилгоор туслах хувьсагчийн аргыг ашигладаг. Уг аргыг ашигласнаар үнэлгээний нийцтэй шинж чанарыг хадгалах боломжтой юм. Үнэлгээнд ашиглагдах туслах хувьсагч нь орхигдсон хувьсагч болон бусад тайлбарлагч хувьсагчтай хамааралгүй, зөвхөн эндоген тайлбарлагч хувьсагчтай хамаар</w:t>
      </w:r>
      <w:r w:rsidR="008D472F">
        <w:t>ал бүхий экзоген хувьсагч байх ё</w:t>
      </w:r>
      <w:r>
        <w:t>стой.</w:t>
      </w:r>
    </w:p>
    <w:p w14:paraId="4D2403D9" w14:textId="5799477B" w:rsidR="000E45F0" w:rsidRDefault="00A01BE7" w:rsidP="000E45F0">
      <w:pPr>
        <w:spacing w:line="271" w:lineRule="auto"/>
        <w:ind w:left="260"/>
        <w:rPr>
          <w:lang w:val="mn-MN"/>
        </w:rPr>
      </w:pPr>
      <w:r>
        <w:t>Тэгшитгэл зөвхөн нэг туслах хувьсагчтай тохиолдолд ХБКА – аар регрессийг үнэлэх боломжтой. Харин үнэлгээний тэгшитгэлд нэг бус нэлээд олон тооны туслах хувьсагчийг ашиглах шаардлага тохиолддог. Олон туслах хувьсагч бүхий тухайн тохиолдолд регрессийн тэгшитгэлийг үнэлэх тооцоо</w:t>
      </w:r>
      <w:r w:rsidR="008D472F">
        <w:t>ллын арга нь хо</w:t>
      </w:r>
      <w:r w:rsidR="008D472F">
        <w:rPr>
          <w:lang w:val="mn-MN"/>
        </w:rPr>
        <w:t>ё</w:t>
      </w:r>
      <w:r w:rsidR="00A6422E">
        <w:t>р шатат ХБКА юм</w:t>
      </w:r>
      <w:r w:rsidR="00A6422E">
        <w:rPr>
          <w:lang w:val="mn-MN"/>
        </w:rPr>
        <w:t>.</w:t>
      </w:r>
    </w:p>
    <w:p w14:paraId="7CF6BC33" w14:textId="3D726E26" w:rsidR="000404A6" w:rsidRPr="000E45F0" w:rsidRDefault="000E45F0" w:rsidP="002908EA">
      <w:pPr>
        <w:pStyle w:val="ListParagraph"/>
        <w:numPr>
          <w:ilvl w:val="1"/>
          <w:numId w:val="8"/>
        </w:numPr>
        <w:spacing w:before="0" w:after="160"/>
        <w:rPr>
          <w:b/>
          <w:bCs/>
          <w:szCs w:val="24"/>
        </w:rPr>
      </w:pPr>
      <w:r>
        <w:rPr>
          <w:b/>
          <w:bCs/>
          <w:szCs w:val="24"/>
          <w:lang w:val="mn-MN"/>
        </w:rPr>
        <w:t>Шийдвэрийн модонд суурилсан аргазүй</w:t>
      </w:r>
    </w:p>
    <w:p w14:paraId="31C714B7" w14:textId="4E7C30C8" w:rsidR="000E45F0" w:rsidRPr="00F77E80" w:rsidRDefault="00A10680" w:rsidP="005721CD">
      <w:pPr>
        <w:spacing w:before="0" w:after="160"/>
        <w:rPr>
          <w:bCs/>
          <w:szCs w:val="24"/>
          <w:lang w:val="mn-MN"/>
        </w:rPr>
      </w:pPr>
      <w:r w:rsidRPr="00A10680">
        <w:rPr>
          <w:bCs/>
          <w:szCs w:val="24"/>
          <w:lang w:val="mn-MN"/>
        </w:rPr>
        <w:t>Шийдвэри</w:t>
      </w:r>
      <w:r>
        <w:rPr>
          <w:bCs/>
          <w:szCs w:val="24"/>
          <w:lang w:val="mn-MN"/>
        </w:rPr>
        <w:t>йн модны арга</w:t>
      </w:r>
      <w:r w:rsidR="008D472F">
        <w:rPr>
          <w:bCs/>
          <w:szCs w:val="24"/>
          <w:lang w:val="mn-MN"/>
        </w:rPr>
        <w:t>зүй нь регре</w:t>
      </w:r>
      <w:r w:rsidR="005721CD">
        <w:rPr>
          <w:bCs/>
          <w:szCs w:val="24"/>
          <w:lang w:val="mn-MN"/>
        </w:rPr>
        <w:t xml:space="preserve">сс </w:t>
      </w:r>
      <w:r w:rsidR="005721CD">
        <w:rPr>
          <w:bCs/>
          <w:szCs w:val="24"/>
        </w:rPr>
        <w:t>(regression)</w:t>
      </w:r>
      <w:r w:rsidR="005721CD">
        <w:rPr>
          <w:bCs/>
          <w:szCs w:val="24"/>
          <w:lang w:val="mn-MN"/>
        </w:rPr>
        <w:t xml:space="preserve"> болон ангилалд</w:t>
      </w:r>
      <w:r w:rsidR="005721CD">
        <w:rPr>
          <w:bCs/>
          <w:szCs w:val="24"/>
        </w:rPr>
        <w:t xml:space="preserve"> (classification)</w:t>
      </w:r>
      <w:r w:rsidR="005721CD">
        <w:rPr>
          <w:bCs/>
          <w:szCs w:val="24"/>
          <w:lang w:val="mn-MN"/>
        </w:rPr>
        <w:t xml:space="preserve"> ашиглагддаг.  Шийдвэрийн модн</w:t>
      </w:r>
      <w:r w:rsidR="00F77E80">
        <w:rPr>
          <w:bCs/>
          <w:szCs w:val="24"/>
          <w:lang w:val="mn-MN"/>
        </w:rPr>
        <w:t>ы онолыг ав</w:t>
      </w:r>
      <w:r w:rsidR="008D472F">
        <w:rPr>
          <w:bCs/>
          <w:szCs w:val="24"/>
          <w:lang w:val="mn-MN"/>
        </w:rPr>
        <w:t>ъ</w:t>
      </w:r>
      <w:r w:rsidR="00F77E80">
        <w:rPr>
          <w:bCs/>
          <w:szCs w:val="24"/>
          <w:lang w:val="mn-MN"/>
        </w:rPr>
        <w:t>я үзвэл дараах зураг 2-т</w:t>
      </w:r>
      <w:r w:rsidR="005721CD">
        <w:rPr>
          <w:bCs/>
          <w:szCs w:val="24"/>
          <w:lang w:val="mn-MN"/>
        </w:rPr>
        <w:t xml:space="preserve"> харуулснаар </w:t>
      </w:r>
      <m:oMath>
        <m:sSub>
          <m:sSubPr>
            <m:ctrlPr>
              <w:rPr>
                <w:rFonts w:ascii="Cambria Math" w:hAnsi="Cambria Math"/>
                <w:bCs/>
                <w:i/>
                <w:szCs w:val="24"/>
                <w:lang w:val="mn-MN"/>
              </w:rPr>
            </m:ctrlPr>
          </m:sSubPr>
          <m:e>
            <m:r>
              <w:rPr>
                <w:rFonts w:ascii="Cambria Math" w:hAnsi="Cambria Math"/>
                <w:szCs w:val="24"/>
                <w:lang w:val="mn-MN"/>
              </w:rPr>
              <m:t>R</m:t>
            </m:r>
          </m:e>
          <m:sub>
            <m:r>
              <w:rPr>
                <w:rFonts w:ascii="Cambria Math" w:hAnsi="Cambria Math"/>
                <w:szCs w:val="24"/>
                <w:lang w:val="mn-MN"/>
              </w:rPr>
              <m:t>1</m:t>
            </m:r>
          </m:sub>
        </m:sSub>
        <m:r>
          <w:rPr>
            <w:rFonts w:ascii="Cambria Math" w:hAnsi="Cambria Math"/>
            <w:szCs w:val="24"/>
            <w:lang w:val="mn-MN"/>
          </w:rPr>
          <m:t xml:space="preserve">, </m:t>
        </m:r>
        <m:sSub>
          <m:sSubPr>
            <m:ctrlPr>
              <w:rPr>
                <w:rFonts w:ascii="Cambria Math" w:hAnsi="Cambria Math"/>
                <w:bCs/>
                <w:i/>
                <w:szCs w:val="24"/>
                <w:lang w:val="mn-MN"/>
              </w:rPr>
            </m:ctrlPr>
          </m:sSubPr>
          <m:e>
            <m:r>
              <w:rPr>
                <w:rFonts w:ascii="Cambria Math" w:hAnsi="Cambria Math"/>
                <w:szCs w:val="24"/>
                <w:lang w:val="mn-MN"/>
              </w:rPr>
              <m:t>R</m:t>
            </m:r>
          </m:e>
          <m:sub>
            <m:r>
              <w:rPr>
                <w:rFonts w:ascii="Cambria Math" w:hAnsi="Cambria Math"/>
                <w:szCs w:val="24"/>
                <w:lang w:val="mn-MN"/>
              </w:rPr>
              <m:t>2</m:t>
            </m:r>
          </m:sub>
        </m:sSub>
        <m:r>
          <w:rPr>
            <w:rFonts w:ascii="Cambria Math" w:hAnsi="Cambria Math"/>
            <w:szCs w:val="24"/>
            <w:lang w:val="mn-MN"/>
          </w:rPr>
          <m:t xml:space="preserve"> </m:t>
        </m:r>
      </m:oMath>
      <w:r w:rsidR="005721CD">
        <w:rPr>
          <w:bCs/>
          <w:szCs w:val="24"/>
          <w:lang w:val="mn-MN"/>
        </w:rPr>
        <w:t xml:space="preserve">болон </w:t>
      </w:r>
      <m:oMath>
        <m:sSub>
          <m:sSubPr>
            <m:ctrlPr>
              <w:rPr>
                <w:rFonts w:ascii="Cambria Math" w:hAnsi="Cambria Math"/>
                <w:bCs/>
                <w:i/>
                <w:szCs w:val="24"/>
                <w:lang w:val="mn-MN"/>
              </w:rPr>
            </m:ctrlPr>
          </m:sSubPr>
          <m:e>
            <m:r>
              <w:rPr>
                <w:rFonts w:ascii="Cambria Math" w:hAnsi="Cambria Math"/>
                <w:szCs w:val="24"/>
                <w:lang w:val="mn-MN"/>
              </w:rPr>
              <m:t>R</m:t>
            </m:r>
          </m:e>
          <m:sub>
            <m:r>
              <w:rPr>
                <w:rFonts w:ascii="Cambria Math" w:hAnsi="Cambria Math"/>
                <w:szCs w:val="24"/>
                <w:lang w:val="mn-MN"/>
              </w:rPr>
              <m:t>3</m:t>
            </m:r>
          </m:sub>
        </m:sSub>
      </m:oMath>
      <w:r w:rsidR="005721CD">
        <w:rPr>
          <w:bCs/>
          <w:szCs w:val="24"/>
        </w:rPr>
        <w:t xml:space="preserve"> </w:t>
      </w:r>
      <w:r w:rsidR="00F77E80">
        <w:rPr>
          <w:bCs/>
          <w:szCs w:val="24"/>
          <w:lang w:val="mn-MN"/>
        </w:rPr>
        <w:t xml:space="preserve">нь модны навч бөгөөд </w:t>
      </w:r>
      <m:oMath>
        <m:r>
          <w:rPr>
            <w:rFonts w:ascii="Cambria Math" w:hAnsi="Cambria Math"/>
            <w:szCs w:val="24"/>
            <w:lang w:val="mn-MN"/>
          </w:rPr>
          <m:t>Years&lt;4.5</m:t>
        </m:r>
      </m:oMath>
      <w:r w:rsidR="00F77E80">
        <w:rPr>
          <w:bCs/>
          <w:szCs w:val="24"/>
        </w:rPr>
        <w:t xml:space="preserve"> </w:t>
      </w:r>
      <w:r w:rsidR="00F77E80">
        <w:rPr>
          <w:bCs/>
          <w:szCs w:val="24"/>
          <w:lang w:val="mn-MN"/>
        </w:rPr>
        <w:t xml:space="preserve">гэсэн </w:t>
      </w:r>
      <m:oMath>
        <m:r>
          <w:rPr>
            <w:rFonts w:ascii="Cambria Math" w:hAnsi="Cambria Math"/>
            <w:szCs w:val="24"/>
            <w:lang w:val="mn-MN"/>
          </w:rPr>
          <m:t>Hits&lt;117.5</m:t>
        </m:r>
      </m:oMath>
      <w:r w:rsidR="00F77E80">
        <w:rPr>
          <w:bCs/>
          <w:szCs w:val="24"/>
        </w:rPr>
        <w:t xml:space="preserve"> </w:t>
      </w:r>
      <w:r w:rsidR="00F77E80">
        <w:rPr>
          <w:bCs/>
          <w:szCs w:val="24"/>
          <w:lang w:val="mn-MN"/>
        </w:rPr>
        <w:t>гэсэн 2 дотоод зангилаа байна. Навч дотоод зангилаа нь мөчрөөр холбогдоно.</w:t>
      </w:r>
    </w:p>
    <w:p w14:paraId="56643BDA" w14:textId="048C61EE" w:rsidR="000C443B" w:rsidRPr="000C443B" w:rsidRDefault="000C443B" w:rsidP="00593B06">
      <w:pPr>
        <w:pStyle w:val="Caption"/>
        <w:keepNext/>
        <w:ind w:left="2160" w:firstLine="720"/>
        <w:rPr>
          <w:b w:val="0"/>
          <w:i/>
        </w:rPr>
      </w:pPr>
      <w:r w:rsidRPr="000C443B">
        <w:rPr>
          <w:b w:val="0"/>
          <w:i/>
        </w:rPr>
        <w:t xml:space="preserve">Зураг </w:t>
      </w:r>
      <w:r w:rsidRPr="000C443B">
        <w:rPr>
          <w:b w:val="0"/>
          <w:i/>
        </w:rPr>
        <w:fldChar w:fldCharType="begin"/>
      </w:r>
      <w:r w:rsidRPr="000C443B">
        <w:rPr>
          <w:b w:val="0"/>
          <w:i/>
        </w:rPr>
        <w:instrText xml:space="preserve"> SEQ Зураг \* ARABIC </w:instrText>
      </w:r>
      <w:r w:rsidRPr="000C443B">
        <w:rPr>
          <w:b w:val="0"/>
          <w:i/>
        </w:rPr>
        <w:fldChar w:fldCharType="separate"/>
      </w:r>
      <w:r w:rsidRPr="000C443B">
        <w:rPr>
          <w:b w:val="0"/>
          <w:i/>
          <w:noProof/>
        </w:rPr>
        <w:t>2</w:t>
      </w:r>
      <w:r w:rsidRPr="000C443B">
        <w:rPr>
          <w:b w:val="0"/>
          <w:i/>
        </w:rPr>
        <w:fldChar w:fldCharType="end"/>
      </w:r>
      <w:r w:rsidRPr="000C443B">
        <w:rPr>
          <w:b w:val="0"/>
          <w:i/>
          <w:lang w:val="mn-MN"/>
        </w:rPr>
        <w:t xml:space="preserve"> Шийдвэрийн мод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2"/>
        <w:gridCol w:w="5196"/>
      </w:tblGrid>
      <w:tr w:rsidR="000C443B" w14:paraId="2CA7E9D3" w14:textId="77777777" w:rsidTr="000C443B">
        <w:tc>
          <w:tcPr>
            <w:tcW w:w="4092" w:type="dxa"/>
          </w:tcPr>
          <w:p w14:paraId="50FE1585" w14:textId="757C5EE1" w:rsidR="000C443B" w:rsidRDefault="000C443B" w:rsidP="005721CD">
            <w:pPr>
              <w:spacing w:before="0" w:after="160"/>
              <w:jc w:val="left"/>
              <w:rPr>
                <w:bCs/>
                <w:szCs w:val="24"/>
                <w:lang w:val="mn-MN"/>
              </w:rPr>
            </w:pPr>
            <w:r>
              <w:rPr>
                <w:noProof/>
              </w:rPr>
              <w:drawing>
                <wp:inline distT="0" distB="0" distL="0" distR="0" wp14:anchorId="3F50DE9E" wp14:editId="1C791710">
                  <wp:extent cx="2520606" cy="2512089"/>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3110" cy="2544483"/>
                          </a:xfrm>
                          <a:prstGeom prst="rect">
                            <a:avLst/>
                          </a:prstGeom>
                        </pic:spPr>
                      </pic:pic>
                    </a:graphicData>
                  </a:graphic>
                </wp:inline>
              </w:drawing>
            </w:r>
          </w:p>
        </w:tc>
        <w:tc>
          <w:tcPr>
            <w:tcW w:w="5196" w:type="dxa"/>
          </w:tcPr>
          <w:p w14:paraId="3E8C6FC0" w14:textId="386925C3" w:rsidR="000C443B" w:rsidRDefault="000C443B" w:rsidP="005721CD">
            <w:pPr>
              <w:spacing w:before="0" w:after="160"/>
              <w:jc w:val="left"/>
              <w:rPr>
                <w:bCs/>
                <w:szCs w:val="24"/>
                <w:lang w:val="mn-MN"/>
              </w:rPr>
            </w:pPr>
            <w:r>
              <w:rPr>
                <w:noProof/>
              </w:rPr>
              <w:drawing>
                <wp:inline distT="0" distB="0" distL="0" distR="0" wp14:anchorId="34DA7C69" wp14:editId="3CE3A86E">
                  <wp:extent cx="3237711" cy="269003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4577" cy="2712359"/>
                          </a:xfrm>
                          <a:prstGeom prst="rect">
                            <a:avLst/>
                          </a:prstGeom>
                        </pic:spPr>
                      </pic:pic>
                    </a:graphicData>
                  </a:graphic>
                </wp:inline>
              </w:drawing>
            </w:r>
          </w:p>
        </w:tc>
      </w:tr>
    </w:tbl>
    <w:p w14:paraId="54389352" w14:textId="61A3C18B" w:rsidR="00F77E80" w:rsidRPr="00D7754F" w:rsidRDefault="00F77E80" w:rsidP="00F77E80">
      <w:pPr>
        <w:pStyle w:val="ListParagraph"/>
        <w:spacing w:before="0" w:after="160"/>
        <w:rPr>
          <w:bCs/>
          <w:szCs w:val="24"/>
        </w:rPr>
      </w:pPr>
      <w:r>
        <w:rPr>
          <w:bCs/>
          <w:szCs w:val="24"/>
          <w:lang w:val="mn-MN"/>
        </w:rPr>
        <w:t xml:space="preserve">Зураг 3-т </w:t>
      </w:r>
      <w:r w:rsidR="00A658A6">
        <w:rPr>
          <w:bCs/>
          <w:szCs w:val="24"/>
          <w:lang w:val="mn-MN"/>
        </w:rPr>
        <w:t xml:space="preserve">шугаман болон шугаман бус нөхцөлд шугаман болон шийдвэрийн модны аргазүйн </w:t>
      </w:r>
      <w:r w:rsidR="009D612F">
        <w:rPr>
          <w:bCs/>
          <w:szCs w:val="24"/>
          <w:lang w:val="mn-MN"/>
        </w:rPr>
        <w:t>үнэлгээний ү</w:t>
      </w:r>
      <w:r w:rsidR="00D7754F">
        <w:rPr>
          <w:bCs/>
          <w:szCs w:val="24"/>
          <w:lang w:val="mn-MN"/>
        </w:rPr>
        <w:t>р дүнг харууллаа.</w:t>
      </w:r>
      <w:r w:rsidR="00D7754F">
        <w:rPr>
          <w:bCs/>
          <w:szCs w:val="24"/>
          <w:lang w:val="mn-MN"/>
        </w:rPr>
        <w:tab/>
      </w:r>
    </w:p>
    <w:p w14:paraId="35714B27" w14:textId="26ED0F76" w:rsidR="000C443B" w:rsidRPr="000C443B" w:rsidRDefault="000C443B" w:rsidP="000C443B">
      <w:pPr>
        <w:pStyle w:val="Caption"/>
        <w:keepNext/>
        <w:jc w:val="center"/>
        <w:rPr>
          <w:b w:val="0"/>
        </w:rPr>
      </w:pPr>
      <w:r w:rsidRPr="000C443B">
        <w:rPr>
          <w:b w:val="0"/>
          <w:i/>
        </w:rPr>
        <w:t xml:space="preserve">Зураг </w:t>
      </w:r>
      <w:r w:rsidRPr="000C443B">
        <w:rPr>
          <w:b w:val="0"/>
          <w:i/>
        </w:rPr>
        <w:fldChar w:fldCharType="begin"/>
      </w:r>
      <w:r w:rsidRPr="000C443B">
        <w:rPr>
          <w:b w:val="0"/>
          <w:i/>
        </w:rPr>
        <w:instrText xml:space="preserve"> SEQ Зураг \* ARABIC </w:instrText>
      </w:r>
      <w:r w:rsidRPr="000C443B">
        <w:rPr>
          <w:b w:val="0"/>
          <w:i/>
        </w:rPr>
        <w:fldChar w:fldCharType="separate"/>
      </w:r>
      <w:r>
        <w:rPr>
          <w:b w:val="0"/>
          <w:i/>
          <w:noProof/>
        </w:rPr>
        <w:t>3</w:t>
      </w:r>
      <w:r w:rsidRPr="000C443B">
        <w:rPr>
          <w:b w:val="0"/>
          <w:i/>
        </w:rPr>
        <w:fldChar w:fldCharType="end"/>
      </w:r>
      <w:r w:rsidRPr="000C443B">
        <w:rPr>
          <w:b w:val="0"/>
        </w:rPr>
        <w:t xml:space="preserve"> </w:t>
      </w:r>
      <w:r w:rsidRPr="000C443B">
        <w:rPr>
          <w:b w:val="0"/>
          <w:i/>
          <w:lang w:val="mn-MN"/>
        </w:rPr>
        <w:t>Шугаман регрэсс ба шийдвэрийн мод</w:t>
      </w:r>
    </w:p>
    <w:p w14:paraId="5F0C2C17" w14:textId="4CA2A522" w:rsidR="000E45F0" w:rsidRPr="000E45F0" w:rsidRDefault="00EE4597" w:rsidP="000E45F0">
      <w:pPr>
        <w:pStyle w:val="ListParagraph"/>
        <w:spacing w:before="0" w:after="160"/>
        <w:rPr>
          <w:b/>
          <w:bCs/>
          <w:szCs w:val="24"/>
        </w:rPr>
      </w:pPr>
      <w:r>
        <w:rPr>
          <w:noProof/>
        </w:rPr>
        <w:drawing>
          <wp:inline distT="0" distB="0" distL="0" distR="0" wp14:anchorId="16A5F866" wp14:editId="78371BDF">
            <wp:extent cx="4533900" cy="4295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3900" cy="4295775"/>
                    </a:xfrm>
                    <a:prstGeom prst="rect">
                      <a:avLst/>
                    </a:prstGeom>
                  </pic:spPr>
                </pic:pic>
              </a:graphicData>
            </a:graphic>
          </wp:inline>
        </w:drawing>
      </w:r>
    </w:p>
    <w:p w14:paraId="4D359DBC" w14:textId="77777777" w:rsidR="000E45F0" w:rsidRPr="000E45F0" w:rsidRDefault="000E45F0" w:rsidP="000E45F0">
      <w:pPr>
        <w:spacing w:before="0" w:after="160"/>
        <w:ind w:left="360"/>
        <w:rPr>
          <w:b/>
          <w:bCs/>
          <w:szCs w:val="24"/>
        </w:rPr>
      </w:pPr>
    </w:p>
    <w:p w14:paraId="3117052A" w14:textId="0CCD214E" w:rsidR="000B3CD4" w:rsidRDefault="003C3125" w:rsidP="00637E39">
      <w:pPr>
        <w:pStyle w:val="Heading1"/>
      </w:pPr>
      <w:bookmarkStart w:id="9" w:name="_Toc29300296"/>
      <w:r>
        <w:rPr>
          <w:lang w:val="mn-MN"/>
        </w:rPr>
        <w:lastRenderedPageBreak/>
        <w:t>СУДАЛГААНЫ ӨГӨГДӨЛ</w:t>
      </w:r>
      <w:bookmarkEnd w:id="9"/>
    </w:p>
    <w:p w14:paraId="416D449D" w14:textId="7E4786A0" w:rsidR="004755BF" w:rsidRDefault="004755BF" w:rsidP="00A40078">
      <w:r>
        <w:rPr>
          <w:lang w:val="mn-MN"/>
        </w:rPr>
        <w:t>Машин</w:t>
      </w:r>
      <w:r w:rsidR="00E566DB">
        <w:rPr>
          <w:lang w:val="mn-MN"/>
        </w:rPr>
        <w:t xml:space="preserve"> сургалтын аргыг </w:t>
      </w:r>
      <w:r w:rsidR="007A164F">
        <w:rPr>
          <w:lang w:val="mn-MN"/>
        </w:rPr>
        <w:t>ашиглахдаа макроэкономиксийн голлох үзүүлэлтүүдийг ашиглаж өгөгдлийн санг бүрдүүлнэ. Ингэхдээ нобелийн шагналт, нэрт эдийн засагч Милт</w:t>
      </w:r>
      <w:r w:rsidR="008D472F">
        <w:rPr>
          <w:lang w:val="mn-MN"/>
        </w:rPr>
        <w:t>он Фр</w:t>
      </w:r>
      <w:r w:rsidR="007A164F">
        <w:rPr>
          <w:lang w:val="mn-MN"/>
        </w:rPr>
        <w:t>эй</w:t>
      </w:r>
      <w:r w:rsidR="008D472F">
        <w:rPr>
          <w:lang w:val="mn-MN"/>
        </w:rPr>
        <w:t>д</w:t>
      </w:r>
      <w:r w:rsidR="007A164F">
        <w:rPr>
          <w:lang w:val="mn-MN"/>
        </w:rPr>
        <w:t>маны</w:t>
      </w:r>
      <w:r w:rsidR="007A164F" w:rsidRPr="00D22F47">
        <w:rPr>
          <w:lang w:val="mn-MN"/>
        </w:rPr>
        <w:t xml:space="preserve"> </w:t>
      </w:r>
      <w:r w:rsidR="008D472F">
        <w:rPr>
          <w:lang w:val="mn-MN"/>
        </w:rPr>
        <w:t>хэлс</w:t>
      </w:r>
      <w:r w:rsidR="00D22F47">
        <w:rPr>
          <w:lang w:val="mn-MN"/>
        </w:rPr>
        <w:t xml:space="preserve">нээр хамгийн чухал үзүүлэлтүүд болох эдийн засгийн өсөлт, үнийн тогтвортой байдал, ажилгүйдлийн түвшин гэх </w:t>
      </w:r>
      <w:r w:rsidR="004F48AE">
        <w:rPr>
          <w:lang w:val="mn-MN"/>
        </w:rPr>
        <w:t>хүршгүй гурван оргил гэсэн үзүүлэлтүүд дээр судалгааг хийнэ.</w:t>
      </w:r>
    </w:p>
    <w:p w14:paraId="4D00FB72" w14:textId="5ABBF911" w:rsidR="004F48AE" w:rsidRPr="00DF0F3F" w:rsidRDefault="004F48AE" w:rsidP="00A40078">
      <w:pPr>
        <w:rPr>
          <w:lang w:val="mn-MN"/>
        </w:rPr>
      </w:pPr>
      <w:r>
        <w:rPr>
          <w:lang w:val="mn-MN"/>
        </w:rPr>
        <w:t xml:space="preserve">Уг судалгаанд эдийн засгийн өсөлт, үнийн тогтвортой байдал болон ажилгүйдлийн түвшинг </w:t>
      </w:r>
      <w:r w:rsidR="00DF0F3F">
        <w:rPr>
          <w:lang w:val="mn-MN"/>
        </w:rPr>
        <w:t xml:space="preserve">ДНБ, инфляци мөн ажил эрхлэлт гэсэн хувьсагчуудаар илэрхийлж, ҮСХ-оос бэлтгэн хүргэдэг хоёрдогч мэдээллийн сангаас сонгон авна. </w:t>
      </w:r>
    </w:p>
    <w:p w14:paraId="01FFD125" w14:textId="0665CE71" w:rsidR="00BF15ED" w:rsidRDefault="00BF15ED" w:rsidP="002908EA">
      <w:pPr>
        <w:pStyle w:val="ListParagraph"/>
        <w:numPr>
          <w:ilvl w:val="0"/>
          <w:numId w:val="7"/>
        </w:numPr>
      </w:pPr>
      <w:r w:rsidRPr="00A6422E">
        <w:rPr>
          <w:lang w:val="mn-MN"/>
        </w:rPr>
        <w:t>Дотоодын нийт бүтээгдэхүүн (Gross domestic</w:t>
      </w:r>
      <w:r>
        <w:t xml:space="preserve"> product)</w:t>
      </w:r>
    </w:p>
    <w:p w14:paraId="0AAD84BE" w14:textId="2F2D694A" w:rsidR="00BF15ED" w:rsidRDefault="00BF15ED" w:rsidP="00A40078">
      <w:pPr>
        <w:rPr>
          <w:lang w:val="mn-MN"/>
        </w:rPr>
      </w:pPr>
      <w:r w:rsidRPr="00BF15ED">
        <w:t>Дотоодын нийт бүтээгдэхүүн (ДНБ) нь тухайн нутаг дэвсгэрийн хүрээнд дотоод, гадаадын аж ахуйн нэгж, байгууллага, иргэдийн нэг жилийн хугацаанд шинээр бий болгосон нийт нэмэгдэл өртгийн хэмжээ юм</w:t>
      </w:r>
      <w:r>
        <w:rPr>
          <w:lang w:val="mn-MN"/>
        </w:rPr>
        <w:t xml:space="preserve">. МУ-ын хувьд 1990 оноос хойш тооцож эхэлсэн бөгөөд улирлын давтамжтайгаар тооцож гаргадаг. </w:t>
      </w:r>
    </w:p>
    <w:p w14:paraId="5D5657B7" w14:textId="3F5E3548" w:rsidR="00BF15ED" w:rsidRDefault="00BF15ED" w:rsidP="002908EA">
      <w:pPr>
        <w:pStyle w:val="ListParagraph"/>
        <w:numPr>
          <w:ilvl w:val="0"/>
          <w:numId w:val="6"/>
        </w:numPr>
      </w:pPr>
      <w:r w:rsidRPr="00A6422E">
        <w:rPr>
          <w:lang w:val="mn-MN"/>
        </w:rPr>
        <w:t xml:space="preserve">Хэрэглээний </w:t>
      </w:r>
      <w:r w:rsidR="000263C5" w:rsidRPr="00A6422E">
        <w:rPr>
          <w:lang w:val="mn-MN"/>
        </w:rPr>
        <w:t xml:space="preserve">үнийн индекс </w:t>
      </w:r>
      <w:r w:rsidR="000263C5">
        <w:t>(Consumer price index)</w:t>
      </w:r>
    </w:p>
    <w:p w14:paraId="11774726" w14:textId="33CBCE2A" w:rsidR="000263C5" w:rsidRDefault="000263C5" w:rsidP="00A40078">
      <w:r>
        <w:rPr>
          <w:lang w:val="mn-MN"/>
        </w:rPr>
        <w:t xml:space="preserve">ҮСХ-оос </w:t>
      </w:r>
      <w:r>
        <w:t>1991</w:t>
      </w:r>
      <w:r>
        <w:rPr>
          <w:lang w:val="mn-MN"/>
        </w:rPr>
        <w:t xml:space="preserve"> оноос х</w:t>
      </w:r>
      <w:r w:rsidR="001F0677">
        <w:rPr>
          <w:lang w:val="mn-MN"/>
        </w:rPr>
        <w:t>ойш жил бүр хийгдэж буй инфляцы</w:t>
      </w:r>
      <w:r>
        <w:rPr>
          <w:lang w:val="mn-MN"/>
        </w:rPr>
        <w:t>н түвшин буюу хэрэглээний үнийн индекс нь  х</w:t>
      </w:r>
      <w:r w:rsidRPr="000263C5">
        <w:t>эрэглэгчдийн худалдаж авсан бараа, үйлчилгээний нэр төрөл, чанар өөрчлөлтгүй тогтвортой байхад үнэ дунджаар хэрхэн өөрчлөгдөж буйг хэмжих үзүүлэлт бөгөөд нийт өрхөөр тооцсон үнийн өөрчлөлтийг харуул</w:t>
      </w:r>
      <w:r>
        <w:rPr>
          <w:lang w:val="mn-MN"/>
        </w:rPr>
        <w:t>ах үзүүлэлт юм</w:t>
      </w:r>
      <w:r w:rsidRPr="000263C5">
        <w:t>.</w:t>
      </w:r>
    </w:p>
    <w:p w14:paraId="32D83D6E" w14:textId="45EAE563" w:rsidR="000263C5" w:rsidRDefault="00C331BB" w:rsidP="002908EA">
      <w:pPr>
        <w:pStyle w:val="ListParagraph"/>
        <w:numPr>
          <w:ilvl w:val="0"/>
          <w:numId w:val="5"/>
        </w:numPr>
      </w:pPr>
      <w:r w:rsidRPr="00A6422E">
        <w:rPr>
          <w:lang w:val="mn-MN"/>
        </w:rPr>
        <w:t>Ажилгүйдлийн түвшин ба х</w:t>
      </w:r>
      <w:r w:rsidR="000263C5" w:rsidRPr="00A6422E">
        <w:rPr>
          <w:lang w:val="mn-MN"/>
        </w:rPr>
        <w:t xml:space="preserve">өдөлмөр эрхлэлт </w:t>
      </w:r>
      <w:r w:rsidR="000263C5">
        <w:t>(</w:t>
      </w:r>
      <w:r>
        <w:t>unemployment rate &amp; l</w:t>
      </w:r>
      <w:r w:rsidR="000263C5">
        <w:t>abour force)</w:t>
      </w:r>
    </w:p>
    <w:p w14:paraId="5F6EEE24" w14:textId="7AEFB657" w:rsidR="00C331BB" w:rsidRDefault="00C331BB" w:rsidP="00A40078">
      <w:pPr>
        <w:rPr>
          <w:lang w:val="mn-MN"/>
        </w:rPr>
      </w:pPr>
      <w:r w:rsidRPr="00C331BB">
        <w:t>Ажилгүйдлийн түвшин нь ажиллах хүчний хэдэн хувийг ажилгүйчүүд эзэлж байгааг харуулдаг үзүүлэлт юм.</w:t>
      </w:r>
      <w:r>
        <w:rPr>
          <w:lang w:val="mn-MN"/>
        </w:rPr>
        <w:t xml:space="preserve"> ҮСХ-оос 2006 оны 3 сараас хойш сар бүр гаргаж буй үзүүлэлт юм.</w:t>
      </w:r>
    </w:p>
    <w:p w14:paraId="26EF7E1F" w14:textId="338A3365" w:rsidR="001874E8" w:rsidRPr="001874E8" w:rsidRDefault="001874E8" w:rsidP="00A40078">
      <w:r>
        <w:rPr>
          <w:lang w:val="mn-MN"/>
        </w:rPr>
        <w:t xml:space="preserve">Өгөгдлийг шинжлэх программ хангамжийн тухайд </w:t>
      </w:r>
      <w:r>
        <w:t xml:space="preserve">Rstudio </w:t>
      </w:r>
      <w:r>
        <w:rPr>
          <w:lang w:val="mn-MN"/>
        </w:rPr>
        <w:t>программыг ашиглана.</w:t>
      </w:r>
    </w:p>
    <w:p w14:paraId="1DB0D953" w14:textId="248E0A3D" w:rsidR="00C331BB" w:rsidRPr="008F0628" w:rsidRDefault="005A4D69" w:rsidP="005A4D69">
      <w:pPr>
        <w:spacing w:before="0"/>
        <w:jc w:val="left"/>
        <w:rPr>
          <w:lang w:val="mn-MN"/>
        </w:rPr>
      </w:pPr>
      <w:r>
        <w:rPr>
          <w:lang w:val="mn-MN"/>
        </w:rPr>
        <w:br w:type="page"/>
      </w:r>
    </w:p>
    <w:p w14:paraId="5B5F96CC" w14:textId="7126F83E" w:rsidR="000B3CD4" w:rsidRPr="0056449B" w:rsidRDefault="00593B06" w:rsidP="00637E39">
      <w:pPr>
        <w:pStyle w:val="Heading1"/>
        <w:rPr>
          <w:lang w:val="mn-MN"/>
        </w:rPr>
      </w:pPr>
      <w:bookmarkStart w:id="10" w:name="_Toc29300297"/>
      <w:r>
        <w:rPr>
          <w:lang w:val="mn-MN"/>
        </w:rPr>
        <w:lastRenderedPageBreak/>
        <w:t>СУДАЛГААНААС ХҮЛЭЭЖ БУЙ ҮР ДҮН</w:t>
      </w:r>
      <w:bookmarkEnd w:id="10"/>
    </w:p>
    <w:p w14:paraId="60373678" w14:textId="7976A3C1" w:rsidR="001D5E20" w:rsidRDefault="00A6422E" w:rsidP="001F0677">
      <w:pPr>
        <w:pStyle w:val="Default"/>
        <w:spacing w:line="276" w:lineRule="auto"/>
        <w:jc w:val="both"/>
        <w:rPr>
          <w:lang w:val="mn-MN"/>
        </w:rPr>
      </w:pPr>
      <w:r>
        <w:rPr>
          <w:lang w:val="mn-MN"/>
        </w:rPr>
        <w:t>Судлагдсан байдалд үндэслэн</w:t>
      </w:r>
      <w:r w:rsidR="000404A6">
        <w:rPr>
          <w:lang w:val="mn-MN"/>
        </w:rPr>
        <w:t xml:space="preserve"> симуляцийн аргаар үнэлсэн энэхүү таамаглалын алдаа </w:t>
      </w:r>
      <w:r w:rsidR="007C7CAF">
        <w:rPr>
          <w:lang w:val="mn-MN"/>
        </w:rPr>
        <w:t>бидний уламжлалт аргаар үнэлсэн таамаглалаас илүү нарийвчлалтай, алдаа бага байна хэмээн хүлээж байгаа билээ.</w:t>
      </w:r>
      <w:r w:rsidR="001F0677">
        <w:rPr>
          <w:lang w:val="mn-MN"/>
        </w:rPr>
        <w:t xml:space="preserve"> Энэхүү үр дүн нь таамаглалын загварын тодорхой бус байдал бий болсон нөхцөлд биелэнэ гэдгийг онцлох шаардлагатай. Өөрөөр оновчтой таамаглалыг баггинг аргаар симуляцын хийх замаар үнэлэх</w:t>
      </w:r>
      <w:r w:rsidR="00B60784">
        <w:rPr>
          <w:lang w:val="mn-MN"/>
        </w:rPr>
        <w:t xml:space="preserve"> нь үр ашигтай. </w:t>
      </w:r>
    </w:p>
    <w:p w14:paraId="1971D719" w14:textId="649113B7" w:rsidR="005A4D69" w:rsidRDefault="005A4D69">
      <w:pPr>
        <w:spacing w:before="0"/>
        <w:jc w:val="left"/>
        <w:rPr>
          <w:rFonts w:eastAsiaTheme="minorHAnsi"/>
          <w:color w:val="000000"/>
          <w:szCs w:val="24"/>
          <w:lang w:val="mn-MN"/>
        </w:rPr>
      </w:pPr>
      <w:r>
        <w:rPr>
          <w:lang w:val="mn-MN"/>
        </w:rPr>
        <w:br w:type="page"/>
      </w:r>
    </w:p>
    <w:bookmarkStart w:id="11" w:name="_Toc29300298" w:displacedByCustomXml="next"/>
    <w:sdt>
      <w:sdtPr>
        <w:rPr>
          <w:rFonts w:ascii="Times New Roman" w:eastAsia="Times New Roman" w:hAnsi="Times New Roman" w:cs="Times New Roman"/>
          <w:szCs w:val="22"/>
        </w:rPr>
        <w:id w:val="-1208716288"/>
        <w:docPartObj>
          <w:docPartGallery w:val="Bibliographies"/>
          <w:docPartUnique/>
        </w:docPartObj>
      </w:sdtPr>
      <w:sdtEndPr>
        <w:rPr>
          <w:b w:val="0"/>
          <w:bCs w:val="0"/>
          <w:caps w:val="0"/>
        </w:rPr>
      </w:sdtEndPr>
      <w:sdtContent>
        <w:p w14:paraId="26E7E737" w14:textId="56F4028D" w:rsidR="006D20A0" w:rsidRPr="008F0628" w:rsidRDefault="0077353D" w:rsidP="00637E39">
          <w:pPr>
            <w:pStyle w:val="Heading1"/>
          </w:pPr>
          <w:r>
            <w:rPr>
              <w:lang w:val="mn-MN"/>
            </w:rPr>
            <w:t>АШИГЛАСАН МАТЕРИАЛ</w:t>
          </w:r>
          <w:bookmarkEnd w:id="11"/>
        </w:p>
        <w:p w14:paraId="7BA3B056" w14:textId="04681D53" w:rsidR="006D20A0" w:rsidRDefault="000C443B" w:rsidP="000D64CD">
          <w:pPr>
            <w:pStyle w:val="Bibliography"/>
          </w:pPr>
        </w:p>
      </w:sdtContent>
    </w:sdt>
    <w:bookmarkEnd w:id="0" w:displacedByCustomXml="prev"/>
    <w:p w14:paraId="625E3F19" w14:textId="77777777" w:rsidR="00E919C5" w:rsidRDefault="000D64CD" w:rsidP="00E919C5">
      <w:pPr>
        <w:pStyle w:val="Bibliography"/>
        <w:ind w:left="720" w:hanging="720"/>
        <w:rPr>
          <w:noProof/>
          <w:szCs w:val="24"/>
        </w:rPr>
      </w:pPr>
      <w:r>
        <w:fldChar w:fldCharType="begin"/>
      </w:r>
      <w:r>
        <w:instrText xml:space="preserve"> BIBLIOGRAPHY  \l 1033 </w:instrText>
      </w:r>
      <w:r>
        <w:fldChar w:fldCharType="separate"/>
      </w:r>
      <w:r w:rsidR="00E919C5">
        <w:rPr>
          <w:noProof/>
        </w:rPr>
        <w:t xml:space="preserve">Box, G. E., &amp; Draper, N. R. (1987). </w:t>
      </w:r>
      <w:r w:rsidR="00E919C5">
        <w:rPr>
          <w:i/>
          <w:iCs/>
          <w:noProof/>
        </w:rPr>
        <w:t>Empirical model-building and response surfaces.</w:t>
      </w:r>
      <w:r w:rsidR="00E919C5">
        <w:rPr>
          <w:noProof/>
        </w:rPr>
        <w:t xml:space="preserve"> New York: John Wiley &amp; Sons.</w:t>
      </w:r>
    </w:p>
    <w:p w14:paraId="54A78BCF" w14:textId="77777777" w:rsidR="00E919C5" w:rsidRDefault="00E919C5" w:rsidP="00E919C5">
      <w:pPr>
        <w:pStyle w:val="Bibliography"/>
        <w:ind w:left="720" w:hanging="720"/>
        <w:rPr>
          <w:noProof/>
        </w:rPr>
      </w:pPr>
      <w:r>
        <w:rPr>
          <w:noProof/>
        </w:rPr>
        <w:t>Breim</w:t>
      </w:r>
      <w:bookmarkStart w:id="12" w:name="_GoBack"/>
      <w:bookmarkEnd w:id="12"/>
      <w:r>
        <w:rPr>
          <w:noProof/>
        </w:rPr>
        <w:t xml:space="preserve">an, L. (1996). Bagging predictors. </w:t>
      </w:r>
      <w:r>
        <w:rPr>
          <w:i/>
          <w:iCs/>
          <w:noProof/>
        </w:rPr>
        <w:t>Machine learning</w:t>
      </w:r>
      <w:r>
        <w:rPr>
          <w:noProof/>
        </w:rPr>
        <w:t>, 123-140.</w:t>
      </w:r>
    </w:p>
    <w:p w14:paraId="3AAB59FE" w14:textId="77777777" w:rsidR="00E919C5" w:rsidRDefault="00E919C5" w:rsidP="00E919C5">
      <w:pPr>
        <w:pStyle w:val="Bibliography"/>
        <w:ind w:left="720" w:hanging="720"/>
        <w:rPr>
          <w:noProof/>
        </w:rPr>
      </w:pPr>
      <w:r>
        <w:rPr>
          <w:noProof/>
        </w:rPr>
        <w:t xml:space="preserve">Inoue, A., &amp; Kilian, L. (2008). How useful is bagging in forecasting economic time series? A case study of US consumer price inflation. </w:t>
      </w:r>
      <w:r>
        <w:rPr>
          <w:i/>
          <w:iCs/>
          <w:noProof/>
        </w:rPr>
        <w:t>Journal of the American Statistical Association</w:t>
      </w:r>
      <w:r>
        <w:rPr>
          <w:noProof/>
        </w:rPr>
        <w:t>, 511-522.</w:t>
      </w:r>
    </w:p>
    <w:p w14:paraId="5AA83E49" w14:textId="77777777" w:rsidR="00E919C5" w:rsidRDefault="00E919C5" w:rsidP="00E919C5">
      <w:pPr>
        <w:pStyle w:val="Bibliography"/>
        <w:ind w:left="720" w:hanging="720"/>
        <w:rPr>
          <w:noProof/>
        </w:rPr>
      </w:pPr>
      <w:r>
        <w:rPr>
          <w:noProof/>
        </w:rPr>
        <w:t xml:space="preserve">Petropoulos, F., Hyndman, R. J., &amp; Bergmeir, C. (2018). Exploring the sources of uncertainty: Why does bagging for time series forecasting work? </w:t>
      </w:r>
      <w:r>
        <w:rPr>
          <w:i/>
          <w:iCs/>
          <w:noProof/>
        </w:rPr>
        <w:t>European Journal of Operational Research</w:t>
      </w:r>
      <w:r>
        <w:rPr>
          <w:noProof/>
        </w:rPr>
        <w:t>, 545-554.</w:t>
      </w:r>
    </w:p>
    <w:p w14:paraId="036A6EA2" w14:textId="77777777" w:rsidR="00E919C5" w:rsidRDefault="00E919C5" w:rsidP="00E919C5">
      <w:pPr>
        <w:pStyle w:val="Bibliography"/>
        <w:ind w:left="720" w:hanging="720"/>
        <w:rPr>
          <w:noProof/>
        </w:rPr>
      </w:pPr>
      <w:r>
        <w:rPr>
          <w:noProof/>
        </w:rPr>
        <w:t xml:space="preserve">Rapach, D. E. (2010). Bagging or combining (or both)? An analysis based on forecasting US employment growth. </w:t>
      </w:r>
      <w:r>
        <w:rPr>
          <w:i/>
          <w:iCs/>
          <w:noProof/>
        </w:rPr>
        <w:t>Econometric Reviews</w:t>
      </w:r>
      <w:r>
        <w:rPr>
          <w:noProof/>
        </w:rPr>
        <w:t>, 511-533.</w:t>
      </w:r>
    </w:p>
    <w:p w14:paraId="5F71D59A" w14:textId="0FF6031E" w:rsidR="000D64CD" w:rsidRPr="008F0628" w:rsidRDefault="000D64CD" w:rsidP="00E919C5">
      <w:pPr>
        <w:rPr>
          <w:lang w:val="mn-MN"/>
        </w:rPr>
      </w:pPr>
      <w:r>
        <w:fldChar w:fldCharType="end"/>
      </w:r>
    </w:p>
    <w:sectPr w:rsidR="000D64CD" w:rsidRPr="008F0628" w:rsidSect="004F136B">
      <w:pgSz w:w="11907" w:h="16840" w:code="9"/>
      <w:pgMar w:top="1418" w:right="1134" w:bottom="1134" w:left="1701" w:header="851" w:footer="567"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D3CE01" w14:textId="77777777" w:rsidR="002908EA" w:rsidRDefault="002908EA" w:rsidP="00BB45A5">
      <w:pPr>
        <w:spacing w:after="0" w:line="240" w:lineRule="auto"/>
      </w:pPr>
      <w:r>
        <w:separator/>
      </w:r>
    </w:p>
  </w:endnote>
  <w:endnote w:type="continuationSeparator" w:id="0">
    <w:p w14:paraId="51D66519" w14:textId="77777777" w:rsidR="002908EA" w:rsidRDefault="002908EA" w:rsidP="00BB4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notTrueType/>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A58A5" w14:textId="6FCA8985" w:rsidR="000C443B" w:rsidRPr="00752780" w:rsidRDefault="000C443B">
    <w:pPr>
      <w:pStyle w:val="Footer"/>
      <w:rPr>
        <w:sz w:val="20"/>
        <w:lang w:val="mn-MN"/>
      </w:rPr>
    </w:pPr>
    <w:r w:rsidRPr="0023425B">
      <w:rPr>
        <w:sz w:val="20"/>
      </w:rPr>
      <w:t xml:space="preserve">© </w:t>
    </w:r>
    <w:r>
      <w:rPr>
        <w:sz w:val="20"/>
        <w:lang w:val="mn-MN"/>
      </w:rPr>
      <w:t>2020</w:t>
    </w:r>
    <w:r w:rsidRPr="0023425B">
      <w:rPr>
        <w:sz w:val="20"/>
        <w:lang w:val="mn-MN"/>
      </w:rPr>
      <w:t xml:space="preserve"> он</w:t>
    </w:r>
    <w:r w:rsidRPr="0023425B">
      <w:rPr>
        <w:sz w:val="20"/>
      </w:rPr>
      <w:t xml:space="preserve">. </w:t>
    </w:r>
    <w:r w:rsidRPr="0023425B">
      <w:rPr>
        <w:sz w:val="20"/>
        <w:lang w:val="mn-MN"/>
      </w:rPr>
      <w:t>Санхүү</w:t>
    </w:r>
    <w:r>
      <w:rPr>
        <w:sz w:val="20"/>
        <w:lang w:val="mn-MN"/>
      </w:rPr>
      <w:t xml:space="preserve"> Эдийн Засгийн Их Сургууль. Экономиксийн тэнхим</w:t>
    </w:r>
    <w:r w:rsidRPr="0023425B">
      <w:rPr>
        <w:sz w:val="20"/>
        <w:lang w:val="mn-MN"/>
      </w:rPr>
      <w:t xml:space="preserve">, </w:t>
    </w:r>
    <w:r>
      <w:rPr>
        <w:sz w:val="20"/>
        <w:lang w:val="mn-MN"/>
      </w:rPr>
      <w:t>Амгаланг</w:t>
    </w:r>
    <w:r w:rsidRPr="0023425B">
      <w:rPr>
        <w:sz w:val="20"/>
        <w:lang w:val="mn-MN"/>
      </w:rPr>
      <w:t>ын Ном</w:t>
    </w:r>
    <w:r>
      <w:rPr>
        <w:sz w:val="20"/>
        <w:lang w:val="mn-MN"/>
      </w:rPr>
      <w:t>и</w:t>
    </w:r>
    <w:r w:rsidRPr="0023425B">
      <w:rPr>
        <w:sz w:val="20"/>
        <w:lang w:val="mn-MN"/>
      </w:rPr>
      <w:t>н</w:t>
    </w:r>
    <w:r>
      <w:rPr>
        <w:sz w:val="20"/>
        <w:lang w:val="mn-MN"/>
      </w:rPr>
      <w:t>-Эрдэнэ</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11FA7" w14:textId="1CC25620" w:rsidR="000C443B" w:rsidRPr="006006F9" w:rsidRDefault="000C443B">
    <w:pPr>
      <w:pStyle w:val="Footer"/>
      <w:rPr>
        <w:sz w:val="20"/>
        <w:lang w:val="mn-MN"/>
      </w:rPr>
    </w:pPr>
    <w:r w:rsidRPr="0023425B">
      <w:rPr>
        <w:sz w:val="20"/>
      </w:rPr>
      <w:t xml:space="preserve">© </w:t>
    </w:r>
    <w:r>
      <w:rPr>
        <w:sz w:val="20"/>
        <w:lang w:val="mn-MN"/>
      </w:rPr>
      <w:t>2020</w:t>
    </w:r>
    <w:r w:rsidRPr="0023425B">
      <w:rPr>
        <w:sz w:val="20"/>
        <w:lang w:val="mn-MN"/>
      </w:rPr>
      <w:t xml:space="preserve"> он</w:t>
    </w:r>
    <w:r w:rsidRPr="0023425B">
      <w:rPr>
        <w:sz w:val="20"/>
      </w:rPr>
      <w:t xml:space="preserve">. </w:t>
    </w:r>
    <w:r w:rsidRPr="0023425B">
      <w:rPr>
        <w:sz w:val="20"/>
        <w:lang w:val="mn-MN"/>
      </w:rPr>
      <w:t>Санхүү</w:t>
    </w:r>
    <w:r w:rsidR="0060698F">
      <w:rPr>
        <w:sz w:val="20"/>
        <w:lang w:val="mn-MN"/>
      </w:rPr>
      <w:t xml:space="preserve"> эдийн засгийн их с</w:t>
    </w:r>
    <w:r>
      <w:rPr>
        <w:sz w:val="20"/>
        <w:lang w:val="mn-MN"/>
      </w:rPr>
      <w:t>ургууль. Экономиксийн тэнхим</w:t>
    </w:r>
    <w:r w:rsidRPr="0023425B">
      <w:rPr>
        <w:sz w:val="20"/>
        <w:lang w:val="mn-MN"/>
      </w:rPr>
      <w:t xml:space="preserve">, </w:t>
    </w:r>
    <w:r>
      <w:rPr>
        <w:sz w:val="20"/>
        <w:lang w:val="mn-MN"/>
      </w:rPr>
      <w:t>Отгонбаярын</w:t>
    </w:r>
    <w:r w:rsidRPr="0023425B">
      <w:rPr>
        <w:sz w:val="20"/>
        <w:lang w:val="mn-MN"/>
      </w:rPr>
      <w:t xml:space="preserve"> </w:t>
    </w:r>
    <w:r>
      <w:rPr>
        <w:sz w:val="20"/>
        <w:lang w:val="mn-MN"/>
      </w:rPr>
      <w:t>Лхагвасүрэн</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486D6B" w14:textId="77777777" w:rsidR="002908EA" w:rsidRDefault="002908EA" w:rsidP="00BB45A5">
      <w:pPr>
        <w:spacing w:after="0" w:line="240" w:lineRule="auto"/>
      </w:pPr>
      <w:r>
        <w:separator/>
      </w:r>
    </w:p>
  </w:footnote>
  <w:footnote w:type="continuationSeparator" w:id="0">
    <w:p w14:paraId="054FA066" w14:textId="77777777" w:rsidR="002908EA" w:rsidRDefault="002908EA" w:rsidP="00BB45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DB165" w14:textId="43C974DD" w:rsidR="000C443B" w:rsidRPr="00542065" w:rsidRDefault="000C443B" w:rsidP="00542065">
    <w:pPr>
      <w:pStyle w:val="Header"/>
    </w:pPr>
    <w:r w:rsidRPr="00542065">
      <w:rPr>
        <w:sz w:val="20"/>
        <w:lang w:val="mn-MN"/>
      </w:rPr>
      <w:t>Эдийн засгийн таамаглалд машин сургалтын аргыг хэрэглэх нь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E34E1"/>
    <w:multiLevelType w:val="multilevel"/>
    <w:tmpl w:val="04324372"/>
    <w:lvl w:ilvl="0">
      <w:start w:val="1"/>
      <w:numFmt w:val="upperRoman"/>
      <w:pStyle w:val="Heading1"/>
      <w:lvlText w:val="%1 БҮЛЭГ."/>
      <w:lvlJc w:val="left"/>
      <w:pPr>
        <w:ind w:left="0" w:firstLine="0"/>
      </w:pPr>
      <w:rPr>
        <w:rFonts w:asciiTheme="majorHAnsi" w:hAnsiTheme="majorHAnsi" w:hint="default"/>
        <w:sz w:val="24"/>
      </w:rPr>
    </w:lvl>
    <w:lvl w:ilvl="1">
      <w:start w:val="1"/>
      <w:numFmt w:val="decimal"/>
      <w:isLgl/>
      <w:lvlText w:val="%1.%2"/>
      <w:lvlJc w:val="left"/>
      <w:pPr>
        <w:tabs>
          <w:tab w:val="num" w:pos="567"/>
        </w:tabs>
        <w:ind w:left="0" w:firstLine="0"/>
      </w:pPr>
      <w:rPr>
        <w:rFonts w:asciiTheme="majorHAnsi" w:hAnsiTheme="majorHAnsi" w:hint="default"/>
        <w:sz w:val="24"/>
      </w:rPr>
    </w:lvl>
    <w:lvl w:ilvl="2">
      <w:start w:val="1"/>
      <w:numFmt w:val="decimal"/>
      <w:isLgl/>
      <w:lvlText w:val="%1.%2.%3"/>
      <w:lvlJc w:val="left"/>
      <w:pPr>
        <w:tabs>
          <w:tab w:val="num" w:pos="567"/>
        </w:tabs>
        <w:ind w:left="0" w:firstLine="0"/>
      </w:pPr>
      <w:rPr>
        <w:rFonts w:asciiTheme="majorHAnsi" w:hAnsiTheme="majorHAnsi" w:hint="default"/>
        <w:sz w:val="24"/>
      </w:rPr>
    </w:lvl>
    <w:lvl w:ilvl="3">
      <w:start w:val="1"/>
      <w:numFmt w:val="decimal"/>
      <w:isLgl/>
      <w:lvlText w:val="%1.%2.%3.%4"/>
      <w:lvlJc w:val="left"/>
      <w:pPr>
        <w:tabs>
          <w:tab w:val="num" w:pos="567"/>
        </w:tabs>
        <w:ind w:left="0" w:firstLine="0"/>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1" w15:restartNumberingAfterBreak="0">
    <w:nsid w:val="026B6BBE"/>
    <w:multiLevelType w:val="multilevel"/>
    <w:tmpl w:val="1BA01E86"/>
    <w:styleLink w:val="Thesis"/>
    <w:lvl w:ilvl="0">
      <w:start w:val="1"/>
      <w:numFmt w:val="upperRoman"/>
      <w:lvlText w:val="%1 БҮЛЭГ."/>
      <w:lvlJc w:val="left"/>
      <w:pPr>
        <w:ind w:left="0" w:firstLine="0"/>
      </w:pPr>
      <w:rPr>
        <w:rFonts w:asciiTheme="majorHAnsi" w:hAnsiTheme="majorHAnsi" w:hint="default"/>
        <w:sz w:val="24"/>
      </w:rPr>
    </w:lvl>
    <w:lvl w:ilvl="1">
      <w:start w:val="1"/>
      <w:numFmt w:val="decimal"/>
      <w:isLgl/>
      <w:lvlText w:val="%1.%2"/>
      <w:lvlJc w:val="left"/>
      <w:pPr>
        <w:tabs>
          <w:tab w:val="num" w:pos="567"/>
        </w:tabs>
        <w:ind w:left="0" w:firstLine="0"/>
      </w:pPr>
      <w:rPr>
        <w:rFonts w:asciiTheme="majorHAnsi" w:hAnsiTheme="majorHAnsi" w:hint="default"/>
        <w:sz w:val="24"/>
      </w:rPr>
    </w:lvl>
    <w:lvl w:ilvl="2">
      <w:start w:val="1"/>
      <w:numFmt w:val="decimal"/>
      <w:isLgl/>
      <w:lvlText w:val="%1.%2.%3"/>
      <w:lvlJc w:val="left"/>
      <w:pPr>
        <w:tabs>
          <w:tab w:val="num" w:pos="567"/>
        </w:tabs>
        <w:ind w:left="0" w:firstLine="0"/>
      </w:pPr>
      <w:rPr>
        <w:rFonts w:asciiTheme="majorHAnsi" w:hAnsiTheme="majorHAnsi" w:hint="default"/>
        <w:sz w:val="24"/>
      </w:rPr>
    </w:lvl>
    <w:lvl w:ilvl="3">
      <w:start w:val="1"/>
      <w:numFmt w:val="decimal"/>
      <w:isLgl/>
      <w:lvlText w:val="%1.%2.%3.%4"/>
      <w:lvlJc w:val="left"/>
      <w:pPr>
        <w:tabs>
          <w:tab w:val="num" w:pos="567"/>
        </w:tabs>
        <w:ind w:left="0" w:firstLine="0"/>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2" w15:restartNumberingAfterBreak="0">
    <w:nsid w:val="155F045F"/>
    <w:multiLevelType w:val="hybridMultilevel"/>
    <w:tmpl w:val="E6C6B648"/>
    <w:lvl w:ilvl="0" w:tplc="6E147C9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C51FA"/>
    <w:multiLevelType w:val="hybridMultilevel"/>
    <w:tmpl w:val="5C84C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95825"/>
    <w:multiLevelType w:val="hybridMultilevel"/>
    <w:tmpl w:val="9B84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C00EB7"/>
    <w:multiLevelType w:val="hybridMultilevel"/>
    <w:tmpl w:val="84A64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E711D"/>
    <w:multiLevelType w:val="multilevel"/>
    <w:tmpl w:val="66123CBC"/>
    <w:lvl w:ilvl="0">
      <w:start w:val="1"/>
      <w:numFmt w:val="upperRoman"/>
      <w:lvlText w:val="%1 БҮЛЭГ."/>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E705BDC"/>
    <w:multiLevelType w:val="hybridMultilevel"/>
    <w:tmpl w:val="80744C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F51DD7"/>
    <w:multiLevelType w:val="hybridMultilevel"/>
    <w:tmpl w:val="DDEE91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07120C"/>
    <w:multiLevelType w:val="hybridMultilevel"/>
    <w:tmpl w:val="35A2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2"/>
  </w:num>
  <w:num w:numId="5">
    <w:abstractNumId w:val="5"/>
  </w:num>
  <w:num w:numId="6">
    <w:abstractNumId w:val="3"/>
  </w:num>
  <w:num w:numId="7">
    <w:abstractNumId w:val="4"/>
  </w:num>
  <w:num w:numId="8">
    <w:abstractNumId w:val="0"/>
  </w:num>
  <w:num w:numId="9">
    <w:abstractNumId w:val="8"/>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B96"/>
    <w:rsid w:val="0000177C"/>
    <w:rsid w:val="000019AC"/>
    <w:rsid w:val="00014062"/>
    <w:rsid w:val="00016B41"/>
    <w:rsid w:val="00020236"/>
    <w:rsid w:val="000216D2"/>
    <w:rsid w:val="00025889"/>
    <w:rsid w:val="000263C5"/>
    <w:rsid w:val="00032512"/>
    <w:rsid w:val="00035654"/>
    <w:rsid w:val="000404A6"/>
    <w:rsid w:val="000514F6"/>
    <w:rsid w:val="00070E56"/>
    <w:rsid w:val="000777D8"/>
    <w:rsid w:val="000A25BC"/>
    <w:rsid w:val="000B17BB"/>
    <w:rsid w:val="000B3CD4"/>
    <w:rsid w:val="000B4924"/>
    <w:rsid w:val="000C177D"/>
    <w:rsid w:val="000C443B"/>
    <w:rsid w:val="000D212E"/>
    <w:rsid w:val="000D64CD"/>
    <w:rsid w:val="000D6987"/>
    <w:rsid w:val="000D6BAB"/>
    <w:rsid w:val="000E45F0"/>
    <w:rsid w:val="0010373F"/>
    <w:rsid w:val="00143E35"/>
    <w:rsid w:val="00145E26"/>
    <w:rsid w:val="00152B58"/>
    <w:rsid w:val="0016336F"/>
    <w:rsid w:val="001716D7"/>
    <w:rsid w:val="001724B6"/>
    <w:rsid w:val="00173A5B"/>
    <w:rsid w:val="00174326"/>
    <w:rsid w:val="001870AF"/>
    <w:rsid w:val="001874E8"/>
    <w:rsid w:val="001972CB"/>
    <w:rsid w:val="001A13DD"/>
    <w:rsid w:val="001B0FF4"/>
    <w:rsid w:val="001B2599"/>
    <w:rsid w:val="001B7C6A"/>
    <w:rsid w:val="001C0F95"/>
    <w:rsid w:val="001C6A46"/>
    <w:rsid w:val="001D254D"/>
    <w:rsid w:val="001D55BC"/>
    <w:rsid w:val="001D5E20"/>
    <w:rsid w:val="001E68CF"/>
    <w:rsid w:val="001F0677"/>
    <w:rsid w:val="002111F2"/>
    <w:rsid w:val="0023223E"/>
    <w:rsid w:val="0023425B"/>
    <w:rsid w:val="0026142E"/>
    <w:rsid w:val="0026180E"/>
    <w:rsid w:val="00264EE3"/>
    <w:rsid w:val="00283F40"/>
    <w:rsid w:val="002908EA"/>
    <w:rsid w:val="002C17E2"/>
    <w:rsid w:val="002C27BD"/>
    <w:rsid w:val="002C39D4"/>
    <w:rsid w:val="002C682D"/>
    <w:rsid w:val="002D681B"/>
    <w:rsid w:val="002E3BDA"/>
    <w:rsid w:val="002E60EB"/>
    <w:rsid w:val="002E65EC"/>
    <w:rsid w:val="002E6A9E"/>
    <w:rsid w:val="002E70A4"/>
    <w:rsid w:val="002F1CD3"/>
    <w:rsid w:val="00302184"/>
    <w:rsid w:val="00306CD5"/>
    <w:rsid w:val="00317763"/>
    <w:rsid w:val="003234F0"/>
    <w:rsid w:val="00323624"/>
    <w:rsid w:val="00333B46"/>
    <w:rsid w:val="00335A41"/>
    <w:rsid w:val="00340F36"/>
    <w:rsid w:val="00362D3C"/>
    <w:rsid w:val="00371A52"/>
    <w:rsid w:val="003949D2"/>
    <w:rsid w:val="003A570F"/>
    <w:rsid w:val="003B1515"/>
    <w:rsid w:val="003C2293"/>
    <w:rsid w:val="003C3125"/>
    <w:rsid w:val="003F5EB0"/>
    <w:rsid w:val="003F7C7D"/>
    <w:rsid w:val="0041169D"/>
    <w:rsid w:val="00430B73"/>
    <w:rsid w:val="004334A4"/>
    <w:rsid w:val="00435016"/>
    <w:rsid w:val="00443EA0"/>
    <w:rsid w:val="00450B75"/>
    <w:rsid w:val="00473F0E"/>
    <w:rsid w:val="004755BF"/>
    <w:rsid w:val="004A47E6"/>
    <w:rsid w:val="004C1299"/>
    <w:rsid w:val="004D0540"/>
    <w:rsid w:val="004D08C6"/>
    <w:rsid w:val="004D1A9F"/>
    <w:rsid w:val="004D79FF"/>
    <w:rsid w:val="004E0182"/>
    <w:rsid w:val="004E56F9"/>
    <w:rsid w:val="004E6A28"/>
    <w:rsid w:val="004E7389"/>
    <w:rsid w:val="004F136B"/>
    <w:rsid w:val="004F2735"/>
    <w:rsid w:val="004F46AC"/>
    <w:rsid w:val="004F48AE"/>
    <w:rsid w:val="00505E98"/>
    <w:rsid w:val="00515570"/>
    <w:rsid w:val="0052524E"/>
    <w:rsid w:val="005367C5"/>
    <w:rsid w:val="00542065"/>
    <w:rsid w:val="005503BC"/>
    <w:rsid w:val="00555B28"/>
    <w:rsid w:val="00556D70"/>
    <w:rsid w:val="0056449B"/>
    <w:rsid w:val="005710CC"/>
    <w:rsid w:val="005721CD"/>
    <w:rsid w:val="005776C6"/>
    <w:rsid w:val="00581C5D"/>
    <w:rsid w:val="00593B06"/>
    <w:rsid w:val="0059467F"/>
    <w:rsid w:val="00597AAA"/>
    <w:rsid w:val="005A06C5"/>
    <w:rsid w:val="005A1707"/>
    <w:rsid w:val="005A4D69"/>
    <w:rsid w:val="005A528C"/>
    <w:rsid w:val="005D0370"/>
    <w:rsid w:val="005D72EA"/>
    <w:rsid w:val="005E1297"/>
    <w:rsid w:val="005E1E50"/>
    <w:rsid w:val="006006F9"/>
    <w:rsid w:val="00600B77"/>
    <w:rsid w:val="0060698F"/>
    <w:rsid w:val="00621B4F"/>
    <w:rsid w:val="00623E9B"/>
    <w:rsid w:val="00637E39"/>
    <w:rsid w:val="00645622"/>
    <w:rsid w:val="00663573"/>
    <w:rsid w:val="006833EA"/>
    <w:rsid w:val="00683420"/>
    <w:rsid w:val="00697660"/>
    <w:rsid w:val="006D20A0"/>
    <w:rsid w:val="006D2D7E"/>
    <w:rsid w:val="006D3656"/>
    <w:rsid w:val="00704BDC"/>
    <w:rsid w:val="00714AF8"/>
    <w:rsid w:val="00730D1C"/>
    <w:rsid w:val="00740F90"/>
    <w:rsid w:val="00742EC9"/>
    <w:rsid w:val="00743E22"/>
    <w:rsid w:val="0074661E"/>
    <w:rsid w:val="00752780"/>
    <w:rsid w:val="00752DFC"/>
    <w:rsid w:val="007573AE"/>
    <w:rsid w:val="00764095"/>
    <w:rsid w:val="0077353D"/>
    <w:rsid w:val="007842FD"/>
    <w:rsid w:val="00787856"/>
    <w:rsid w:val="00797111"/>
    <w:rsid w:val="007A164F"/>
    <w:rsid w:val="007A4B10"/>
    <w:rsid w:val="007B62C6"/>
    <w:rsid w:val="007C7CAF"/>
    <w:rsid w:val="007D04D5"/>
    <w:rsid w:val="007E32B0"/>
    <w:rsid w:val="007F1985"/>
    <w:rsid w:val="007F29DE"/>
    <w:rsid w:val="007F7C30"/>
    <w:rsid w:val="008015AA"/>
    <w:rsid w:val="008040C0"/>
    <w:rsid w:val="00810F9A"/>
    <w:rsid w:val="00837D68"/>
    <w:rsid w:val="0084778B"/>
    <w:rsid w:val="00852D21"/>
    <w:rsid w:val="00865ECF"/>
    <w:rsid w:val="008711F1"/>
    <w:rsid w:val="0087201C"/>
    <w:rsid w:val="00881850"/>
    <w:rsid w:val="00887062"/>
    <w:rsid w:val="008A0B7F"/>
    <w:rsid w:val="008B205C"/>
    <w:rsid w:val="008C3F66"/>
    <w:rsid w:val="008C788C"/>
    <w:rsid w:val="008D472F"/>
    <w:rsid w:val="008E0549"/>
    <w:rsid w:val="008E56C0"/>
    <w:rsid w:val="008E70AC"/>
    <w:rsid w:val="008E728A"/>
    <w:rsid w:val="008F0628"/>
    <w:rsid w:val="008F3B97"/>
    <w:rsid w:val="008F6D37"/>
    <w:rsid w:val="00911320"/>
    <w:rsid w:val="00915B7B"/>
    <w:rsid w:val="00926DD5"/>
    <w:rsid w:val="00933A41"/>
    <w:rsid w:val="0093453B"/>
    <w:rsid w:val="009414FC"/>
    <w:rsid w:val="00947BE5"/>
    <w:rsid w:val="00953BCD"/>
    <w:rsid w:val="00955290"/>
    <w:rsid w:val="009604E9"/>
    <w:rsid w:val="009655F8"/>
    <w:rsid w:val="00977CA0"/>
    <w:rsid w:val="009A053E"/>
    <w:rsid w:val="009A3D37"/>
    <w:rsid w:val="009A3F12"/>
    <w:rsid w:val="009A5056"/>
    <w:rsid w:val="009A6F7A"/>
    <w:rsid w:val="009B079D"/>
    <w:rsid w:val="009B3B63"/>
    <w:rsid w:val="009B3D27"/>
    <w:rsid w:val="009C1ADC"/>
    <w:rsid w:val="009D612F"/>
    <w:rsid w:val="009D6E9B"/>
    <w:rsid w:val="009F7179"/>
    <w:rsid w:val="00A01131"/>
    <w:rsid w:val="00A01BE7"/>
    <w:rsid w:val="00A05A99"/>
    <w:rsid w:val="00A10680"/>
    <w:rsid w:val="00A13252"/>
    <w:rsid w:val="00A24C77"/>
    <w:rsid w:val="00A275CD"/>
    <w:rsid w:val="00A40078"/>
    <w:rsid w:val="00A41832"/>
    <w:rsid w:val="00A41B96"/>
    <w:rsid w:val="00A426B7"/>
    <w:rsid w:val="00A51759"/>
    <w:rsid w:val="00A52780"/>
    <w:rsid w:val="00A55F78"/>
    <w:rsid w:val="00A6422E"/>
    <w:rsid w:val="00A658A6"/>
    <w:rsid w:val="00A74EBC"/>
    <w:rsid w:val="00AC71DB"/>
    <w:rsid w:val="00AE75E3"/>
    <w:rsid w:val="00AF193A"/>
    <w:rsid w:val="00AF5A83"/>
    <w:rsid w:val="00B05539"/>
    <w:rsid w:val="00B17599"/>
    <w:rsid w:val="00B22631"/>
    <w:rsid w:val="00B22C15"/>
    <w:rsid w:val="00B24AF1"/>
    <w:rsid w:val="00B256EC"/>
    <w:rsid w:val="00B361C7"/>
    <w:rsid w:val="00B455A8"/>
    <w:rsid w:val="00B472D9"/>
    <w:rsid w:val="00B50B42"/>
    <w:rsid w:val="00B60784"/>
    <w:rsid w:val="00B724A1"/>
    <w:rsid w:val="00B80423"/>
    <w:rsid w:val="00B909F9"/>
    <w:rsid w:val="00B9694C"/>
    <w:rsid w:val="00BA629F"/>
    <w:rsid w:val="00BA631D"/>
    <w:rsid w:val="00BA7F99"/>
    <w:rsid w:val="00BB45A5"/>
    <w:rsid w:val="00BB629E"/>
    <w:rsid w:val="00BB7484"/>
    <w:rsid w:val="00BC134A"/>
    <w:rsid w:val="00BC4EEF"/>
    <w:rsid w:val="00BC7CE9"/>
    <w:rsid w:val="00BD35A1"/>
    <w:rsid w:val="00BD6C6F"/>
    <w:rsid w:val="00BD7F08"/>
    <w:rsid w:val="00BF0A89"/>
    <w:rsid w:val="00BF15ED"/>
    <w:rsid w:val="00C0096A"/>
    <w:rsid w:val="00C10ECF"/>
    <w:rsid w:val="00C25FA4"/>
    <w:rsid w:val="00C322A8"/>
    <w:rsid w:val="00C331BB"/>
    <w:rsid w:val="00C336D2"/>
    <w:rsid w:val="00C35842"/>
    <w:rsid w:val="00C35E93"/>
    <w:rsid w:val="00C40921"/>
    <w:rsid w:val="00C45A85"/>
    <w:rsid w:val="00C55966"/>
    <w:rsid w:val="00C70C68"/>
    <w:rsid w:val="00C735E9"/>
    <w:rsid w:val="00C91CE2"/>
    <w:rsid w:val="00CB6577"/>
    <w:rsid w:val="00CC7C0E"/>
    <w:rsid w:val="00CC7CCC"/>
    <w:rsid w:val="00CD2678"/>
    <w:rsid w:val="00CE1CEC"/>
    <w:rsid w:val="00CE6F86"/>
    <w:rsid w:val="00CF092A"/>
    <w:rsid w:val="00D1054A"/>
    <w:rsid w:val="00D22F47"/>
    <w:rsid w:val="00D2420F"/>
    <w:rsid w:val="00D30772"/>
    <w:rsid w:val="00D35669"/>
    <w:rsid w:val="00D6149A"/>
    <w:rsid w:val="00D62FA6"/>
    <w:rsid w:val="00D7754F"/>
    <w:rsid w:val="00D86A47"/>
    <w:rsid w:val="00DA0123"/>
    <w:rsid w:val="00DC2EAF"/>
    <w:rsid w:val="00DF0F3F"/>
    <w:rsid w:val="00DF0FDD"/>
    <w:rsid w:val="00E00DF8"/>
    <w:rsid w:val="00E074AD"/>
    <w:rsid w:val="00E1143D"/>
    <w:rsid w:val="00E12CE5"/>
    <w:rsid w:val="00E21AD9"/>
    <w:rsid w:val="00E36D40"/>
    <w:rsid w:val="00E50C13"/>
    <w:rsid w:val="00E51DEE"/>
    <w:rsid w:val="00E5375F"/>
    <w:rsid w:val="00E566DB"/>
    <w:rsid w:val="00E6193C"/>
    <w:rsid w:val="00E757FF"/>
    <w:rsid w:val="00E817E7"/>
    <w:rsid w:val="00E919C5"/>
    <w:rsid w:val="00EA208D"/>
    <w:rsid w:val="00EC1182"/>
    <w:rsid w:val="00ED080C"/>
    <w:rsid w:val="00ED5D69"/>
    <w:rsid w:val="00EE1910"/>
    <w:rsid w:val="00EE4597"/>
    <w:rsid w:val="00EF3EA8"/>
    <w:rsid w:val="00EF4255"/>
    <w:rsid w:val="00F10A12"/>
    <w:rsid w:val="00F2348B"/>
    <w:rsid w:val="00F3309B"/>
    <w:rsid w:val="00F41336"/>
    <w:rsid w:val="00F5208F"/>
    <w:rsid w:val="00F613F1"/>
    <w:rsid w:val="00F77E80"/>
    <w:rsid w:val="00F83D22"/>
    <w:rsid w:val="00F84263"/>
    <w:rsid w:val="00F84369"/>
    <w:rsid w:val="00F902C6"/>
    <w:rsid w:val="00F928F0"/>
    <w:rsid w:val="00FD06CA"/>
    <w:rsid w:val="00FD6D3A"/>
    <w:rsid w:val="00FD7456"/>
    <w:rsid w:val="00FE2698"/>
    <w:rsid w:val="00FF5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2EE8B"/>
  <w15:docId w15:val="{04E49C48-5596-48B3-B68A-C6D9FE32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326"/>
    <w:pPr>
      <w:spacing w:before="200"/>
      <w:jc w:val="both"/>
    </w:pPr>
    <w:rPr>
      <w:rFonts w:ascii="Times New Roman" w:eastAsia="Times New Roman" w:hAnsi="Times New Roman" w:cs="Times New Roman"/>
      <w:sz w:val="24"/>
    </w:rPr>
  </w:style>
  <w:style w:type="paragraph" w:styleId="Heading1">
    <w:name w:val="heading 1"/>
    <w:basedOn w:val="Normal"/>
    <w:next w:val="Normal"/>
    <w:link w:val="Heading1Char"/>
    <w:autoRedefine/>
    <w:uiPriority w:val="9"/>
    <w:qFormat/>
    <w:rsid w:val="00637E39"/>
    <w:pPr>
      <w:keepNext/>
      <w:keepLines/>
      <w:numPr>
        <w:numId w:val="8"/>
      </w:numPr>
      <w:spacing w:before="360" w:after="360"/>
      <w:outlineLvl w:val="0"/>
    </w:pPr>
    <w:rPr>
      <w:rFonts w:asciiTheme="majorHAnsi" w:eastAsiaTheme="majorEastAsia" w:hAnsiTheme="majorHAnsi" w:cstheme="majorBidi"/>
      <w:b/>
      <w:bCs/>
      <w:caps/>
      <w:szCs w:val="28"/>
    </w:rPr>
  </w:style>
  <w:style w:type="paragraph" w:styleId="Heading2">
    <w:name w:val="heading 2"/>
    <w:basedOn w:val="Heading3"/>
    <w:next w:val="Normal"/>
    <w:link w:val="Heading2Char"/>
    <w:autoRedefine/>
    <w:uiPriority w:val="9"/>
    <w:unhideWhenUsed/>
    <w:qFormat/>
    <w:rsid w:val="00DC2EAF"/>
    <w:pPr>
      <w:outlineLvl w:val="1"/>
    </w:pPr>
    <w:rPr>
      <w:lang w:val="mn-MN"/>
    </w:rPr>
  </w:style>
  <w:style w:type="paragraph" w:styleId="Heading3">
    <w:name w:val="heading 3"/>
    <w:basedOn w:val="Normal"/>
    <w:next w:val="Normal"/>
    <w:link w:val="Heading3Char"/>
    <w:uiPriority w:val="9"/>
    <w:unhideWhenUsed/>
    <w:qFormat/>
    <w:rsid w:val="00C25FA4"/>
    <w:pPr>
      <w:keepNext/>
      <w:keepLines/>
      <w:spacing w:before="240" w:after="240" w:line="360"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25FA4"/>
    <w:pPr>
      <w:keepNext/>
      <w:keepLines/>
      <w:spacing w:before="240" w:after="240" w:line="360" w:lineRule="auto"/>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56D70"/>
    <w:pPr>
      <w:keepNext/>
      <w:keepLines/>
      <w:spacing w:after="0" w:line="360" w:lineRule="auto"/>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D6E9B"/>
    <w:pPr>
      <w:keepNext/>
      <w:keepLines/>
      <w:numPr>
        <w:ilvl w:val="5"/>
        <w:numId w:val="1"/>
      </w:numPr>
      <w:spacing w:after="0" w:line="360" w:lineRule="auto"/>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D6E9B"/>
    <w:pPr>
      <w:keepNext/>
      <w:keepLines/>
      <w:numPr>
        <w:ilvl w:val="6"/>
        <w:numId w:val="1"/>
      </w:numPr>
      <w:spacing w:after="0" w:line="360"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D6E9B"/>
    <w:pPr>
      <w:keepNext/>
      <w:keepLines/>
      <w:numPr>
        <w:ilvl w:val="7"/>
        <w:numId w:val="1"/>
      </w:numPr>
      <w:spacing w:after="0" w:line="36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D6E9B"/>
    <w:pPr>
      <w:keepNext/>
      <w:keepLines/>
      <w:numPr>
        <w:ilvl w:val="8"/>
        <w:numId w:val="1"/>
      </w:numPr>
      <w:spacing w:after="0" w:line="36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NSTAAFL">
    <w:name w:val="TANSTAAFL"/>
    <w:basedOn w:val="Normal"/>
    <w:link w:val="TANSTAAFLChar"/>
    <w:rsid w:val="009D6E9B"/>
    <w:pPr>
      <w:jc w:val="right"/>
    </w:pPr>
    <w:rPr>
      <w:lang w:val="mn-MN"/>
    </w:rPr>
  </w:style>
  <w:style w:type="character" w:customStyle="1" w:styleId="TANSTAAFLChar">
    <w:name w:val="TANSTAAFL Char"/>
    <w:basedOn w:val="DefaultParagraphFont"/>
    <w:link w:val="TANSTAAFL"/>
    <w:rsid w:val="009D6E9B"/>
    <w:rPr>
      <w:sz w:val="24"/>
      <w:lang w:val="mn-MN"/>
    </w:rPr>
  </w:style>
  <w:style w:type="character" w:customStyle="1" w:styleId="Heading1Char">
    <w:name w:val="Heading 1 Char"/>
    <w:basedOn w:val="DefaultParagraphFont"/>
    <w:link w:val="Heading1"/>
    <w:uiPriority w:val="9"/>
    <w:rsid w:val="00637E39"/>
    <w:rPr>
      <w:rFonts w:asciiTheme="majorHAnsi" w:eastAsiaTheme="majorEastAsia" w:hAnsiTheme="majorHAnsi" w:cstheme="majorBidi"/>
      <w:b/>
      <w:bCs/>
      <w:caps/>
      <w:sz w:val="24"/>
      <w:szCs w:val="28"/>
    </w:rPr>
  </w:style>
  <w:style w:type="character" w:customStyle="1" w:styleId="Heading2Char">
    <w:name w:val="Heading 2 Char"/>
    <w:basedOn w:val="DefaultParagraphFont"/>
    <w:link w:val="Heading2"/>
    <w:uiPriority w:val="9"/>
    <w:rsid w:val="00DC2EAF"/>
    <w:rPr>
      <w:rFonts w:asciiTheme="majorHAnsi" w:eastAsiaTheme="majorEastAsia" w:hAnsiTheme="majorHAnsi" w:cstheme="majorBidi"/>
      <w:b/>
      <w:bCs/>
      <w:sz w:val="24"/>
      <w:lang w:val="mn-MN"/>
    </w:rPr>
  </w:style>
  <w:style w:type="character" w:customStyle="1" w:styleId="Heading3Char">
    <w:name w:val="Heading 3 Char"/>
    <w:basedOn w:val="DefaultParagraphFont"/>
    <w:link w:val="Heading3"/>
    <w:uiPriority w:val="9"/>
    <w:rsid w:val="00C25FA4"/>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C25FA4"/>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semiHidden/>
    <w:rsid w:val="00556D70"/>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D6E9B"/>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D6E9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D6E9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D6E9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16B41"/>
    <w:pPr>
      <w:spacing w:before="120" w:after="0"/>
      <w:jc w:val="left"/>
    </w:pPr>
    <w:rPr>
      <w:b/>
      <w:bCs/>
      <w:szCs w:val="18"/>
    </w:rPr>
  </w:style>
  <w:style w:type="paragraph" w:styleId="Title">
    <w:name w:val="Title"/>
    <w:basedOn w:val="Normal"/>
    <w:next w:val="Normal"/>
    <w:link w:val="TitleChar"/>
    <w:uiPriority w:val="10"/>
    <w:qFormat/>
    <w:rsid w:val="009D6E9B"/>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6E9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D6E9B"/>
    <w:pPr>
      <w:numPr>
        <w:ilvl w:val="1"/>
      </w:numPr>
      <w:jc w:val="center"/>
    </w:pPr>
    <w:rPr>
      <w:rFonts w:asciiTheme="majorHAnsi" w:eastAsiaTheme="majorEastAsia" w:hAnsiTheme="majorHAnsi" w:cstheme="majorBidi"/>
      <w:i/>
      <w:iCs/>
      <w:color w:val="C0504D" w:themeColor="accent2"/>
      <w:spacing w:val="15"/>
      <w:szCs w:val="24"/>
    </w:rPr>
  </w:style>
  <w:style w:type="character" w:customStyle="1" w:styleId="SubtitleChar">
    <w:name w:val="Subtitle Char"/>
    <w:basedOn w:val="DefaultParagraphFont"/>
    <w:link w:val="Subtitle"/>
    <w:uiPriority w:val="11"/>
    <w:rsid w:val="009D6E9B"/>
    <w:rPr>
      <w:rFonts w:asciiTheme="majorHAnsi" w:eastAsiaTheme="majorEastAsia" w:hAnsiTheme="majorHAnsi" w:cstheme="majorBidi"/>
      <w:i/>
      <w:iCs/>
      <w:color w:val="C0504D" w:themeColor="accent2"/>
      <w:spacing w:val="15"/>
      <w:sz w:val="24"/>
      <w:szCs w:val="24"/>
    </w:rPr>
  </w:style>
  <w:style w:type="paragraph" w:styleId="NoSpacing">
    <w:name w:val="No Spacing"/>
    <w:link w:val="NoSpacingChar"/>
    <w:uiPriority w:val="1"/>
    <w:qFormat/>
    <w:rsid w:val="009D6E9B"/>
    <w:pPr>
      <w:spacing w:after="0" w:line="360" w:lineRule="auto"/>
      <w:ind w:left="720"/>
      <w:jc w:val="center"/>
    </w:pPr>
    <w:rPr>
      <w:rFonts w:ascii="Times New Roman" w:eastAsiaTheme="minorEastAsia" w:hAnsi="Times New Roman"/>
      <w:b/>
      <w:i/>
      <w:sz w:val="24"/>
    </w:rPr>
  </w:style>
  <w:style w:type="character" w:customStyle="1" w:styleId="NoSpacingChar">
    <w:name w:val="No Spacing Char"/>
    <w:basedOn w:val="DefaultParagraphFont"/>
    <w:link w:val="NoSpacing"/>
    <w:uiPriority w:val="1"/>
    <w:rsid w:val="009D6E9B"/>
    <w:rPr>
      <w:rFonts w:ascii="Times New Roman" w:eastAsiaTheme="minorEastAsia" w:hAnsi="Times New Roman"/>
      <w:b/>
      <w:i/>
      <w:sz w:val="24"/>
    </w:rPr>
  </w:style>
  <w:style w:type="paragraph" w:styleId="ListParagraph">
    <w:name w:val="List Paragraph"/>
    <w:basedOn w:val="Normal"/>
    <w:uiPriority w:val="34"/>
    <w:qFormat/>
    <w:rsid w:val="009D6E9B"/>
    <w:pPr>
      <w:ind w:left="720"/>
      <w:contextualSpacing/>
      <w:jc w:val="left"/>
    </w:pPr>
    <w:rPr>
      <w:sz w:val="22"/>
      <w:szCs w:val="28"/>
      <w:lang w:bidi="mn-Mong-CN"/>
    </w:rPr>
  </w:style>
  <w:style w:type="paragraph" w:styleId="TOCHeading">
    <w:name w:val="TOC Heading"/>
    <w:aliases w:val="Source"/>
    <w:basedOn w:val="Heading1"/>
    <w:next w:val="Normal"/>
    <w:uiPriority w:val="39"/>
    <w:unhideWhenUsed/>
    <w:qFormat/>
    <w:rsid w:val="00F41336"/>
    <w:pPr>
      <w:numPr>
        <w:numId w:val="0"/>
      </w:numPr>
      <w:spacing w:before="0" w:after="0"/>
      <w:jc w:val="right"/>
      <w:outlineLvl w:val="9"/>
    </w:pPr>
    <w:rPr>
      <w:rFonts w:ascii="Times New Roman" w:hAnsi="Times New Roman"/>
      <w:b w:val="0"/>
      <w:i/>
      <w:caps w:val="0"/>
      <w:sz w:val="20"/>
    </w:rPr>
  </w:style>
  <w:style w:type="paragraph" w:customStyle="1" w:styleId="thesisnormal">
    <w:name w:val="thesis_normal"/>
    <w:basedOn w:val="Normal"/>
    <w:rsid w:val="009A5056"/>
    <w:pPr>
      <w:spacing w:after="0" w:line="240" w:lineRule="auto"/>
      <w:ind w:right="6"/>
      <w:jc w:val="center"/>
    </w:pPr>
    <w:rPr>
      <w:szCs w:val="28"/>
    </w:rPr>
  </w:style>
  <w:style w:type="paragraph" w:styleId="BalloonText">
    <w:name w:val="Balloon Text"/>
    <w:basedOn w:val="Normal"/>
    <w:link w:val="BalloonTextChar"/>
    <w:uiPriority w:val="99"/>
    <w:semiHidden/>
    <w:unhideWhenUsed/>
    <w:rsid w:val="009A5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056"/>
    <w:rPr>
      <w:rFonts w:ascii="Tahoma" w:eastAsia="Times New Roman" w:hAnsi="Tahoma" w:cs="Tahoma"/>
      <w:sz w:val="16"/>
      <w:szCs w:val="16"/>
    </w:rPr>
  </w:style>
  <w:style w:type="numbering" w:customStyle="1" w:styleId="Thesis">
    <w:name w:val="Thesis"/>
    <w:uiPriority w:val="99"/>
    <w:rsid w:val="00556D70"/>
    <w:pPr>
      <w:numPr>
        <w:numId w:val="2"/>
      </w:numPr>
    </w:pPr>
  </w:style>
  <w:style w:type="paragraph" w:styleId="TOC1">
    <w:name w:val="toc 1"/>
    <w:basedOn w:val="Normal"/>
    <w:next w:val="Normal"/>
    <w:autoRedefine/>
    <w:uiPriority w:val="39"/>
    <w:unhideWhenUsed/>
    <w:rsid w:val="00174326"/>
    <w:pPr>
      <w:spacing w:before="120" w:after="120"/>
      <w:jc w:val="left"/>
    </w:pPr>
  </w:style>
  <w:style w:type="paragraph" w:styleId="TOC2">
    <w:name w:val="toc 2"/>
    <w:basedOn w:val="Normal"/>
    <w:next w:val="Normal"/>
    <w:autoRedefine/>
    <w:uiPriority w:val="39"/>
    <w:unhideWhenUsed/>
    <w:rsid w:val="00B05539"/>
    <w:pPr>
      <w:spacing w:after="100"/>
      <w:ind w:left="240"/>
    </w:pPr>
  </w:style>
  <w:style w:type="paragraph" w:styleId="TOC3">
    <w:name w:val="toc 3"/>
    <w:basedOn w:val="Normal"/>
    <w:next w:val="Normal"/>
    <w:autoRedefine/>
    <w:uiPriority w:val="39"/>
    <w:unhideWhenUsed/>
    <w:rsid w:val="00B05539"/>
    <w:pPr>
      <w:spacing w:after="100"/>
      <w:ind w:left="480"/>
    </w:pPr>
  </w:style>
  <w:style w:type="character" w:styleId="Hyperlink">
    <w:name w:val="Hyperlink"/>
    <w:basedOn w:val="DefaultParagraphFont"/>
    <w:uiPriority w:val="99"/>
    <w:unhideWhenUsed/>
    <w:rsid w:val="00B05539"/>
    <w:rPr>
      <w:color w:val="0000FF" w:themeColor="hyperlink"/>
      <w:u w:val="single"/>
    </w:rPr>
  </w:style>
  <w:style w:type="paragraph" w:styleId="Header">
    <w:name w:val="header"/>
    <w:basedOn w:val="Normal"/>
    <w:link w:val="HeaderChar"/>
    <w:uiPriority w:val="99"/>
    <w:unhideWhenUsed/>
    <w:rsid w:val="00BB4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5A5"/>
    <w:rPr>
      <w:rFonts w:ascii="Times New Roman" w:eastAsia="Times New Roman" w:hAnsi="Times New Roman" w:cs="Times New Roman"/>
      <w:sz w:val="24"/>
    </w:rPr>
  </w:style>
  <w:style w:type="paragraph" w:styleId="Footer">
    <w:name w:val="footer"/>
    <w:basedOn w:val="Normal"/>
    <w:link w:val="FooterChar"/>
    <w:uiPriority w:val="99"/>
    <w:unhideWhenUsed/>
    <w:rsid w:val="00BB4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5A5"/>
    <w:rPr>
      <w:rFonts w:ascii="Times New Roman" w:eastAsia="Times New Roman" w:hAnsi="Times New Roman" w:cs="Times New Roman"/>
      <w:sz w:val="24"/>
    </w:rPr>
  </w:style>
  <w:style w:type="table" w:styleId="TableGrid">
    <w:name w:val="Table Grid"/>
    <w:basedOn w:val="TableNormal"/>
    <w:uiPriority w:val="59"/>
    <w:rsid w:val="00B96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757F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Graph">
    <w:name w:val="Graph"/>
    <w:basedOn w:val="Caption"/>
    <w:link w:val="GraphChar"/>
    <w:rsid w:val="00C40921"/>
    <w:pPr>
      <w:jc w:val="both"/>
    </w:pPr>
    <w:rPr>
      <w:rFonts w:eastAsiaTheme="minorHAnsi" w:cs="Arial"/>
      <w:b w:val="0"/>
      <w:color w:val="006600"/>
      <w:szCs w:val="20"/>
      <w:lang w:val="mn-MN"/>
    </w:rPr>
  </w:style>
  <w:style w:type="character" w:customStyle="1" w:styleId="GraphChar">
    <w:name w:val="Graph Char"/>
    <w:basedOn w:val="DefaultParagraphFont"/>
    <w:link w:val="Graph"/>
    <w:rsid w:val="00C40921"/>
    <w:rPr>
      <w:rFonts w:ascii="Arial" w:hAnsi="Arial" w:cs="Arial"/>
      <w:b/>
      <w:bCs/>
      <w:color w:val="006600"/>
      <w:sz w:val="20"/>
      <w:szCs w:val="20"/>
      <w:lang w:val="mn-MN"/>
    </w:rPr>
  </w:style>
  <w:style w:type="paragraph" w:styleId="TableofFigures">
    <w:name w:val="table of figures"/>
    <w:basedOn w:val="Normal"/>
    <w:next w:val="Normal"/>
    <w:uiPriority w:val="99"/>
    <w:unhideWhenUsed/>
    <w:rsid w:val="00A55F78"/>
    <w:pPr>
      <w:spacing w:before="120" w:after="120"/>
    </w:pPr>
  </w:style>
  <w:style w:type="paragraph" w:customStyle="1" w:styleId="Heading1b">
    <w:name w:val="Heading 1b"/>
    <w:basedOn w:val="Heading1"/>
    <w:link w:val="Heading1bChar"/>
    <w:qFormat/>
    <w:rsid w:val="00C25FA4"/>
    <w:pPr>
      <w:numPr>
        <w:numId w:val="0"/>
      </w:numPr>
    </w:pPr>
  </w:style>
  <w:style w:type="paragraph" w:customStyle="1" w:styleId="normaltab">
    <w:name w:val="normal tab"/>
    <w:basedOn w:val="Normal"/>
    <w:link w:val="normaltabChar"/>
    <w:qFormat/>
    <w:rsid w:val="008C3F66"/>
    <w:pPr>
      <w:ind w:firstLine="720"/>
    </w:pPr>
    <w:rPr>
      <w:lang w:val="mn-MN"/>
    </w:rPr>
  </w:style>
  <w:style w:type="character" w:customStyle="1" w:styleId="Heading1bChar">
    <w:name w:val="Heading 1b Char"/>
    <w:basedOn w:val="Heading1Char"/>
    <w:link w:val="Heading1b"/>
    <w:rsid w:val="00C25FA4"/>
    <w:rPr>
      <w:rFonts w:asciiTheme="majorHAnsi" w:eastAsiaTheme="majorEastAsia" w:hAnsiTheme="majorHAnsi" w:cstheme="majorBidi"/>
      <w:b/>
      <w:bCs/>
      <w:caps/>
      <w:sz w:val="24"/>
      <w:szCs w:val="28"/>
      <w:lang w:val="mn-MN"/>
    </w:rPr>
  </w:style>
  <w:style w:type="character" w:customStyle="1" w:styleId="normaltabChar">
    <w:name w:val="normal tab Char"/>
    <w:basedOn w:val="DefaultParagraphFont"/>
    <w:link w:val="normaltab"/>
    <w:rsid w:val="008C3F66"/>
    <w:rPr>
      <w:rFonts w:ascii="Times New Roman" w:eastAsia="Times New Roman" w:hAnsi="Times New Roman" w:cs="Times New Roman"/>
      <w:sz w:val="24"/>
      <w:lang w:val="mn-MN"/>
    </w:rPr>
  </w:style>
  <w:style w:type="paragraph" w:styleId="Bibliography">
    <w:name w:val="Bibliography"/>
    <w:basedOn w:val="Normal"/>
    <w:next w:val="Normal"/>
    <w:uiPriority w:val="37"/>
    <w:unhideWhenUsed/>
    <w:rsid w:val="009B3B63"/>
  </w:style>
  <w:style w:type="table" w:styleId="TableGridLight">
    <w:name w:val="Grid Table Light"/>
    <w:basedOn w:val="TableNormal"/>
    <w:uiPriority w:val="40"/>
    <w:rsid w:val="00BA63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BA631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645622"/>
    <w:pPr>
      <w:autoSpaceDE w:val="0"/>
      <w:autoSpaceDN w:val="0"/>
      <w:adjustRightInd w:val="0"/>
      <w:spacing w:after="0" w:line="240" w:lineRule="auto"/>
    </w:pPr>
    <w:rPr>
      <w:rFonts w:ascii="Times New Roman" w:hAnsi="Times New Roman" w:cs="Times New Roman"/>
      <w:color w:val="000000"/>
      <w:sz w:val="24"/>
      <w:szCs w:val="24"/>
      <w:lang w:val="en-GB"/>
    </w:rPr>
  </w:style>
  <w:style w:type="character" w:styleId="PlaceholderText">
    <w:name w:val="Placeholder Text"/>
    <w:basedOn w:val="DefaultParagraphFont"/>
    <w:uiPriority w:val="99"/>
    <w:semiHidden/>
    <w:rsid w:val="00623E9B"/>
    <w:rPr>
      <w:color w:val="808080"/>
    </w:rPr>
  </w:style>
  <w:style w:type="paragraph" w:styleId="NormalWeb">
    <w:name w:val="Normal (Web)"/>
    <w:basedOn w:val="Normal"/>
    <w:uiPriority w:val="99"/>
    <w:semiHidden/>
    <w:unhideWhenUsed/>
    <w:rsid w:val="00947BE5"/>
    <w:pPr>
      <w:spacing w:before="100" w:beforeAutospacing="1" w:after="100" w:afterAutospacing="1" w:line="240" w:lineRule="auto"/>
      <w:jc w:val="left"/>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74491">
      <w:bodyDiv w:val="1"/>
      <w:marLeft w:val="0"/>
      <w:marRight w:val="0"/>
      <w:marTop w:val="0"/>
      <w:marBottom w:val="0"/>
      <w:divBdr>
        <w:top w:val="none" w:sz="0" w:space="0" w:color="auto"/>
        <w:left w:val="none" w:sz="0" w:space="0" w:color="auto"/>
        <w:bottom w:val="none" w:sz="0" w:space="0" w:color="auto"/>
        <w:right w:val="none" w:sz="0" w:space="0" w:color="auto"/>
      </w:divBdr>
    </w:div>
    <w:div w:id="64032187">
      <w:bodyDiv w:val="1"/>
      <w:marLeft w:val="0"/>
      <w:marRight w:val="0"/>
      <w:marTop w:val="0"/>
      <w:marBottom w:val="0"/>
      <w:divBdr>
        <w:top w:val="none" w:sz="0" w:space="0" w:color="auto"/>
        <w:left w:val="none" w:sz="0" w:space="0" w:color="auto"/>
        <w:bottom w:val="none" w:sz="0" w:space="0" w:color="auto"/>
        <w:right w:val="none" w:sz="0" w:space="0" w:color="auto"/>
      </w:divBdr>
    </w:div>
    <w:div w:id="65612316">
      <w:bodyDiv w:val="1"/>
      <w:marLeft w:val="0"/>
      <w:marRight w:val="0"/>
      <w:marTop w:val="0"/>
      <w:marBottom w:val="0"/>
      <w:divBdr>
        <w:top w:val="none" w:sz="0" w:space="0" w:color="auto"/>
        <w:left w:val="none" w:sz="0" w:space="0" w:color="auto"/>
        <w:bottom w:val="none" w:sz="0" w:space="0" w:color="auto"/>
        <w:right w:val="none" w:sz="0" w:space="0" w:color="auto"/>
      </w:divBdr>
    </w:div>
    <w:div w:id="75515929">
      <w:bodyDiv w:val="1"/>
      <w:marLeft w:val="0"/>
      <w:marRight w:val="0"/>
      <w:marTop w:val="0"/>
      <w:marBottom w:val="0"/>
      <w:divBdr>
        <w:top w:val="none" w:sz="0" w:space="0" w:color="auto"/>
        <w:left w:val="none" w:sz="0" w:space="0" w:color="auto"/>
        <w:bottom w:val="none" w:sz="0" w:space="0" w:color="auto"/>
        <w:right w:val="none" w:sz="0" w:space="0" w:color="auto"/>
      </w:divBdr>
    </w:div>
    <w:div w:id="102843464">
      <w:bodyDiv w:val="1"/>
      <w:marLeft w:val="0"/>
      <w:marRight w:val="0"/>
      <w:marTop w:val="0"/>
      <w:marBottom w:val="0"/>
      <w:divBdr>
        <w:top w:val="none" w:sz="0" w:space="0" w:color="auto"/>
        <w:left w:val="none" w:sz="0" w:space="0" w:color="auto"/>
        <w:bottom w:val="none" w:sz="0" w:space="0" w:color="auto"/>
        <w:right w:val="none" w:sz="0" w:space="0" w:color="auto"/>
      </w:divBdr>
    </w:div>
    <w:div w:id="115487816">
      <w:bodyDiv w:val="1"/>
      <w:marLeft w:val="0"/>
      <w:marRight w:val="0"/>
      <w:marTop w:val="0"/>
      <w:marBottom w:val="0"/>
      <w:divBdr>
        <w:top w:val="none" w:sz="0" w:space="0" w:color="auto"/>
        <w:left w:val="none" w:sz="0" w:space="0" w:color="auto"/>
        <w:bottom w:val="none" w:sz="0" w:space="0" w:color="auto"/>
        <w:right w:val="none" w:sz="0" w:space="0" w:color="auto"/>
      </w:divBdr>
    </w:div>
    <w:div w:id="158428844">
      <w:bodyDiv w:val="1"/>
      <w:marLeft w:val="0"/>
      <w:marRight w:val="0"/>
      <w:marTop w:val="0"/>
      <w:marBottom w:val="0"/>
      <w:divBdr>
        <w:top w:val="none" w:sz="0" w:space="0" w:color="auto"/>
        <w:left w:val="none" w:sz="0" w:space="0" w:color="auto"/>
        <w:bottom w:val="none" w:sz="0" w:space="0" w:color="auto"/>
        <w:right w:val="none" w:sz="0" w:space="0" w:color="auto"/>
      </w:divBdr>
    </w:div>
    <w:div w:id="202865662">
      <w:bodyDiv w:val="1"/>
      <w:marLeft w:val="0"/>
      <w:marRight w:val="0"/>
      <w:marTop w:val="0"/>
      <w:marBottom w:val="0"/>
      <w:divBdr>
        <w:top w:val="none" w:sz="0" w:space="0" w:color="auto"/>
        <w:left w:val="none" w:sz="0" w:space="0" w:color="auto"/>
        <w:bottom w:val="none" w:sz="0" w:space="0" w:color="auto"/>
        <w:right w:val="none" w:sz="0" w:space="0" w:color="auto"/>
      </w:divBdr>
    </w:div>
    <w:div w:id="213541630">
      <w:bodyDiv w:val="1"/>
      <w:marLeft w:val="0"/>
      <w:marRight w:val="0"/>
      <w:marTop w:val="0"/>
      <w:marBottom w:val="0"/>
      <w:divBdr>
        <w:top w:val="none" w:sz="0" w:space="0" w:color="auto"/>
        <w:left w:val="none" w:sz="0" w:space="0" w:color="auto"/>
        <w:bottom w:val="none" w:sz="0" w:space="0" w:color="auto"/>
        <w:right w:val="none" w:sz="0" w:space="0" w:color="auto"/>
      </w:divBdr>
    </w:div>
    <w:div w:id="245069964">
      <w:bodyDiv w:val="1"/>
      <w:marLeft w:val="0"/>
      <w:marRight w:val="0"/>
      <w:marTop w:val="0"/>
      <w:marBottom w:val="0"/>
      <w:divBdr>
        <w:top w:val="none" w:sz="0" w:space="0" w:color="auto"/>
        <w:left w:val="none" w:sz="0" w:space="0" w:color="auto"/>
        <w:bottom w:val="none" w:sz="0" w:space="0" w:color="auto"/>
        <w:right w:val="none" w:sz="0" w:space="0" w:color="auto"/>
      </w:divBdr>
    </w:div>
    <w:div w:id="259337753">
      <w:bodyDiv w:val="1"/>
      <w:marLeft w:val="0"/>
      <w:marRight w:val="0"/>
      <w:marTop w:val="0"/>
      <w:marBottom w:val="0"/>
      <w:divBdr>
        <w:top w:val="none" w:sz="0" w:space="0" w:color="auto"/>
        <w:left w:val="none" w:sz="0" w:space="0" w:color="auto"/>
        <w:bottom w:val="none" w:sz="0" w:space="0" w:color="auto"/>
        <w:right w:val="none" w:sz="0" w:space="0" w:color="auto"/>
      </w:divBdr>
    </w:div>
    <w:div w:id="305473943">
      <w:bodyDiv w:val="1"/>
      <w:marLeft w:val="0"/>
      <w:marRight w:val="0"/>
      <w:marTop w:val="0"/>
      <w:marBottom w:val="0"/>
      <w:divBdr>
        <w:top w:val="none" w:sz="0" w:space="0" w:color="auto"/>
        <w:left w:val="none" w:sz="0" w:space="0" w:color="auto"/>
        <w:bottom w:val="none" w:sz="0" w:space="0" w:color="auto"/>
        <w:right w:val="none" w:sz="0" w:space="0" w:color="auto"/>
      </w:divBdr>
    </w:div>
    <w:div w:id="351033969">
      <w:bodyDiv w:val="1"/>
      <w:marLeft w:val="0"/>
      <w:marRight w:val="0"/>
      <w:marTop w:val="0"/>
      <w:marBottom w:val="0"/>
      <w:divBdr>
        <w:top w:val="none" w:sz="0" w:space="0" w:color="auto"/>
        <w:left w:val="none" w:sz="0" w:space="0" w:color="auto"/>
        <w:bottom w:val="none" w:sz="0" w:space="0" w:color="auto"/>
        <w:right w:val="none" w:sz="0" w:space="0" w:color="auto"/>
      </w:divBdr>
    </w:div>
    <w:div w:id="391318883">
      <w:bodyDiv w:val="1"/>
      <w:marLeft w:val="0"/>
      <w:marRight w:val="0"/>
      <w:marTop w:val="0"/>
      <w:marBottom w:val="0"/>
      <w:divBdr>
        <w:top w:val="none" w:sz="0" w:space="0" w:color="auto"/>
        <w:left w:val="none" w:sz="0" w:space="0" w:color="auto"/>
        <w:bottom w:val="none" w:sz="0" w:space="0" w:color="auto"/>
        <w:right w:val="none" w:sz="0" w:space="0" w:color="auto"/>
      </w:divBdr>
    </w:div>
    <w:div w:id="392234695">
      <w:bodyDiv w:val="1"/>
      <w:marLeft w:val="0"/>
      <w:marRight w:val="0"/>
      <w:marTop w:val="0"/>
      <w:marBottom w:val="0"/>
      <w:divBdr>
        <w:top w:val="none" w:sz="0" w:space="0" w:color="auto"/>
        <w:left w:val="none" w:sz="0" w:space="0" w:color="auto"/>
        <w:bottom w:val="none" w:sz="0" w:space="0" w:color="auto"/>
        <w:right w:val="none" w:sz="0" w:space="0" w:color="auto"/>
      </w:divBdr>
    </w:div>
    <w:div w:id="416637054">
      <w:bodyDiv w:val="1"/>
      <w:marLeft w:val="0"/>
      <w:marRight w:val="0"/>
      <w:marTop w:val="0"/>
      <w:marBottom w:val="0"/>
      <w:divBdr>
        <w:top w:val="none" w:sz="0" w:space="0" w:color="auto"/>
        <w:left w:val="none" w:sz="0" w:space="0" w:color="auto"/>
        <w:bottom w:val="none" w:sz="0" w:space="0" w:color="auto"/>
        <w:right w:val="none" w:sz="0" w:space="0" w:color="auto"/>
      </w:divBdr>
    </w:div>
    <w:div w:id="432825231">
      <w:bodyDiv w:val="1"/>
      <w:marLeft w:val="0"/>
      <w:marRight w:val="0"/>
      <w:marTop w:val="0"/>
      <w:marBottom w:val="0"/>
      <w:divBdr>
        <w:top w:val="none" w:sz="0" w:space="0" w:color="auto"/>
        <w:left w:val="none" w:sz="0" w:space="0" w:color="auto"/>
        <w:bottom w:val="none" w:sz="0" w:space="0" w:color="auto"/>
        <w:right w:val="none" w:sz="0" w:space="0" w:color="auto"/>
      </w:divBdr>
    </w:div>
    <w:div w:id="455759438">
      <w:bodyDiv w:val="1"/>
      <w:marLeft w:val="0"/>
      <w:marRight w:val="0"/>
      <w:marTop w:val="0"/>
      <w:marBottom w:val="0"/>
      <w:divBdr>
        <w:top w:val="none" w:sz="0" w:space="0" w:color="auto"/>
        <w:left w:val="none" w:sz="0" w:space="0" w:color="auto"/>
        <w:bottom w:val="none" w:sz="0" w:space="0" w:color="auto"/>
        <w:right w:val="none" w:sz="0" w:space="0" w:color="auto"/>
      </w:divBdr>
    </w:div>
    <w:div w:id="492378209">
      <w:bodyDiv w:val="1"/>
      <w:marLeft w:val="0"/>
      <w:marRight w:val="0"/>
      <w:marTop w:val="0"/>
      <w:marBottom w:val="0"/>
      <w:divBdr>
        <w:top w:val="none" w:sz="0" w:space="0" w:color="auto"/>
        <w:left w:val="none" w:sz="0" w:space="0" w:color="auto"/>
        <w:bottom w:val="none" w:sz="0" w:space="0" w:color="auto"/>
        <w:right w:val="none" w:sz="0" w:space="0" w:color="auto"/>
      </w:divBdr>
    </w:div>
    <w:div w:id="523255486">
      <w:bodyDiv w:val="1"/>
      <w:marLeft w:val="0"/>
      <w:marRight w:val="0"/>
      <w:marTop w:val="0"/>
      <w:marBottom w:val="0"/>
      <w:divBdr>
        <w:top w:val="none" w:sz="0" w:space="0" w:color="auto"/>
        <w:left w:val="none" w:sz="0" w:space="0" w:color="auto"/>
        <w:bottom w:val="none" w:sz="0" w:space="0" w:color="auto"/>
        <w:right w:val="none" w:sz="0" w:space="0" w:color="auto"/>
      </w:divBdr>
    </w:div>
    <w:div w:id="550658169">
      <w:bodyDiv w:val="1"/>
      <w:marLeft w:val="0"/>
      <w:marRight w:val="0"/>
      <w:marTop w:val="0"/>
      <w:marBottom w:val="0"/>
      <w:divBdr>
        <w:top w:val="none" w:sz="0" w:space="0" w:color="auto"/>
        <w:left w:val="none" w:sz="0" w:space="0" w:color="auto"/>
        <w:bottom w:val="none" w:sz="0" w:space="0" w:color="auto"/>
        <w:right w:val="none" w:sz="0" w:space="0" w:color="auto"/>
      </w:divBdr>
    </w:div>
    <w:div w:id="563183488">
      <w:bodyDiv w:val="1"/>
      <w:marLeft w:val="0"/>
      <w:marRight w:val="0"/>
      <w:marTop w:val="0"/>
      <w:marBottom w:val="0"/>
      <w:divBdr>
        <w:top w:val="none" w:sz="0" w:space="0" w:color="auto"/>
        <w:left w:val="none" w:sz="0" w:space="0" w:color="auto"/>
        <w:bottom w:val="none" w:sz="0" w:space="0" w:color="auto"/>
        <w:right w:val="none" w:sz="0" w:space="0" w:color="auto"/>
      </w:divBdr>
    </w:div>
    <w:div w:id="592905065">
      <w:bodyDiv w:val="1"/>
      <w:marLeft w:val="0"/>
      <w:marRight w:val="0"/>
      <w:marTop w:val="0"/>
      <w:marBottom w:val="0"/>
      <w:divBdr>
        <w:top w:val="none" w:sz="0" w:space="0" w:color="auto"/>
        <w:left w:val="none" w:sz="0" w:space="0" w:color="auto"/>
        <w:bottom w:val="none" w:sz="0" w:space="0" w:color="auto"/>
        <w:right w:val="none" w:sz="0" w:space="0" w:color="auto"/>
      </w:divBdr>
    </w:div>
    <w:div w:id="601109205">
      <w:bodyDiv w:val="1"/>
      <w:marLeft w:val="0"/>
      <w:marRight w:val="0"/>
      <w:marTop w:val="0"/>
      <w:marBottom w:val="0"/>
      <w:divBdr>
        <w:top w:val="none" w:sz="0" w:space="0" w:color="auto"/>
        <w:left w:val="none" w:sz="0" w:space="0" w:color="auto"/>
        <w:bottom w:val="none" w:sz="0" w:space="0" w:color="auto"/>
        <w:right w:val="none" w:sz="0" w:space="0" w:color="auto"/>
      </w:divBdr>
    </w:div>
    <w:div w:id="676884564">
      <w:bodyDiv w:val="1"/>
      <w:marLeft w:val="0"/>
      <w:marRight w:val="0"/>
      <w:marTop w:val="0"/>
      <w:marBottom w:val="0"/>
      <w:divBdr>
        <w:top w:val="none" w:sz="0" w:space="0" w:color="auto"/>
        <w:left w:val="none" w:sz="0" w:space="0" w:color="auto"/>
        <w:bottom w:val="none" w:sz="0" w:space="0" w:color="auto"/>
        <w:right w:val="none" w:sz="0" w:space="0" w:color="auto"/>
      </w:divBdr>
    </w:div>
    <w:div w:id="729695130">
      <w:bodyDiv w:val="1"/>
      <w:marLeft w:val="0"/>
      <w:marRight w:val="0"/>
      <w:marTop w:val="0"/>
      <w:marBottom w:val="0"/>
      <w:divBdr>
        <w:top w:val="none" w:sz="0" w:space="0" w:color="auto"/>
        <w:left w:val="none" w:sz="0" w:space="0" w:color="auto"/>
        <w:bottom w:val="none" w:sz="0" w:space="0" w:color="auto"/>
        <w:right w:val="none" w:sz="0" w:space="0" w:color="auto"/>
      </w:divBdr>
    </w:div>
    <w:div w:id="772361149">
      <w:bodyDiv w:val="1"/>
      <w:marLeft w:val="0"/>
      <w:marRight w:val="0"/>
      <w:marTop w:val="0"/>
      <w:marBottom w:val="0"/>
      <w:divBdr>
        <w:top w:val="none" w:sz="0" w:space="0" w:color="auto"/>
        <w:left w:val="none" w:sz="0" w:space="0" w:color="auto"/>
        <w:bottom w:val="none" w:sz="0" w:space="0" w:color="auto"/>
        <w:right w:val="none" w:sz="0" w:space="0" w:color="auto"/>
      </w:divBdr>
    </w:div>
    <w:div w:id="787895455">
      <w:bodyDiv w:val="1"/>
      <w:marLeft w:val="0"/>
      <w:marRight w:val="0"/>
      <w:marTop w:val="0"/>
      <w:marBottom w:val="0"/>
      <w:divBdr>
        <w:top w:val="none" w:sz="0" w:space="0" w:color="auto"/>
        <w:left w:val="none" w:sz="0" w:space="0" w:color="auto"/>
        <w:bottom w:val="none" w:sz="0" w:space="0" w:color="auto"/>
        <w:right w:val="none" w:sz="0" w:space="0" w:color="auto"/>
      </w:divBdr>
    </w:div>
    <w:div w:id="790365188">
      <w:bodyDiv w:val="1"/>
      <w:marLeft w:val="0"/>
      <w:marRight w:val="0"/>
      <w:marTop w:val="0"/>
      <w:marBottom w:val="0"/>
      <w:divBdr>
        <w:top w:val="none" w:sz="0" w:space="0" w:color="auto"/>
        <w:left w:val="none" w:sz="0" w:space="0" w:color="auto"/>
        <w:bottom w:val="none" w:sz="0" w:space="0" w:color="auto"/>
        <w:right w:val="none" w:sz="0" w:space="0" w:color="auto"/>
      </w:divBdr>
    </w:div>
    <w:div w:id="862404994">
      <w:bodyDiv w:val="1"/>
      <w:marLeft w:val="0"/>
      <w:marRight w:val="0"/>
      <w:marTop w:val="0"/>
      <w:marBottom w:val="0"/>
      <w:divBdr>
        <w:top w:val="none" w:sz="0" w:space="0" w:color="auto"/>
        <w:left w:val="none" w:sz="0" w:space="0" w:color="auto"/>
        <w:bottom w:val="none" w:sz="0" w:space="0" w:color="auto"/>
        <w:right w:val="none" w:sz="0" w:space="0" w:color="auto"/>
      </w:divBdr>
    </w:div>
    <w:div w:id="922421842">
      <w:bodyDiv w:val="1"/>
      <w:marLeft w:val="0"/>
      <w:marRight w:val="0"/>
      <w:marTop w:val="0"/>
      <w:marBottom w:val="0"/>
      <w:divBdr>
        <w:top w:val="none" w:sz="0" w:space="0" w:color="auto"/>
        <w:left w:val="none" w:sz="0" w:space="0" w:color="auto"/>
        <w:bottom w:val="none" w:sz="0" w:space="0" w:color="auto"/>
        <w:right w:val="none" w:sz="0" w:space="0" w:color="auto"/>
      </w:divBdr>
    </w:div>
    <w:div w:id="930623776">
      <w:bodyDiv w:val="1"/>
      <w:marLeft w:val="0"/>
      <w:marRight w:val="0"/>
      <w:marTop w:val="0"/>
      <w:marBottom w:val="0"/>
      <w:divBdr>
        <w:top w:val="none" w:sz="0" w:space="0" w:color="auto"/>
        <w:left w:val="none" w:sz="0" w:space="0" w:color="auto"/>
        <w:bottom w:val="none" w:sz="0" w:space="0" w:color="auto"/>
        <w:right w:val="none" w:sz="0" w:space="0" w:color="auto"/>
      </w:divBdr>
    </w:div>
    <w:div w:id="955602926">
      <w:bodyDiv w:val="1"/>
      <w:marLeft w:val="0"/>
      <w:marRight w:val="0"/>
      <w:marTop w:val="0"/>
      <w:marBottom w:val="0"/>
      <w:divBdr>
        <w:top w:val="none" w:sz="0" w:space="0" w:color="auto"/>
        <w:left w:val="none" w:sz="0" w:space="0" w:color="auto"/>
        <w:bottom w:val="none" w:sz="0" w:space="0" w:color="auto"/>
        <w:right w:val="none" w:sz="0" w:space="0" w:color="auto"/>
      </w:divBdr>
    </w:div>
    <w:div w:id="975452060">
      <w:bodyDiv w:val="1"/>
      <w:marLeft w:val="0"/>
      <w:marRight w:val="0"/>
      <w:marTop w:val="0"/>
      <w:marBottom w:val="0"/>
      <w:divBdr>
        <w:top w:val="none" w:sz="0" w:space="0" w:color="auto"/>
        <w:left w:val="none" w:sz="0" w:space="0" w:color="auto"/>
        <w:bottom w:val="none" w:sz="0" w:space="0" w:color="auto"/>
        <w:right w:val="none" w:sz="0" w:space="0" w:color="auto"/>
      </w:divBdr>
    </w:div>
    <w:div w:id="989401866">
      <w:bodyDiv w:val="1"/>
      <w:marLeft w:val="0"/>
      <w:marRight w:val="0"/>
      <w:marTop w:val="0"/>
      <w:marBottom w:val="0"/>
      <w:divBdr>
        <w:top w:val="none" w:sz="0" w:space="0" w:color="auto"/>
        <w:left w:val="none" w:sz="0" w:space="0" w:color="auto"/>
        <w:bottom w:val="none" w:sz="0" w:space="0" w:color="auto"/>
        <w:right w:val="none" w:sz="0" w:space="0" w:color="auto"/>
      </w:divBdr>
    </w:div>
    <w:div w:id="991329014">
      <w:bodyDiv w:val="1"/>
      <w:marLeft w:val="0"/>
      <w:marRight w:val="0"/>
      <w:marTop w:val="0"/>
      <w:marBottom w:val="0"/>
      <w:divBdr>
        <w:top w:val="none" w:sz="0" w:space="0" w:color="auto"/>
        <w:left w:val="none" w:sz="0" w:space="0" w:color="auto"/>
        <w:bottom w:val="none" w:sz="0" w:space="0" w:color="auto"/>
        <w:right w:val="none" w:sz="0" w:space="0" w:color="auto"/>
      </w:divBdr>
    </w:div>
    <w:div w:id="1021510121">
      <w:bodyDiv w:val="1"/>
      <w:marLeft w:val="0"/>
      <w:marRight w:val="0"/>
      <w:marTop w:val="0"/>
      <w:marBottom w:val="0"/>
      <w:divBdr>
        <w:top w:val="none" w:sz="0" w:space="0" w:color="auto"/>
        <w:left w:val="none" w:sz="0" w:space="0" w:color="auto"/>
        <w:bottom w:val="none" w:sz="0" w:space="0" w:color="auto"/>
        <w:right w:val="none" w:sz="0" w:space="0" w:color="auto"/>
      </w:divBdr>
    </w:div>
    <w:div w:id="1042091783">
      <w:bodyDiv w:val="1"/>
      <w:marLeft w:val="0"/>
      <w:marRight w:val="0"/>
      <w:marTop w:val="0"/>
      <w:marBottom w:val="0"/>
      <w:divBdr>
        <w:top w:val="none" w:sz="0" w:space="0" w:color="auto"/>
        <w:left w:val="none" w:sz="0" w:space="0" w:color="auto"/>
        <w:bottom w:val="none" w:sz="0" w:space="0" w:color="auto"/>
        <w:right w:val="none" w:sz="0" w:space="0" w:color="auto"/>
      </w:divBdr>
    </w:div>
    <w:div w:id="1059137092">
      <w:bodyDiv w:val="1"/>
      <w:marLeft w:val="0"/>
      <w:marRight w:val="0"/>
      <w:marTop w:val="0"/>
      <w:marBottom w:val="0"/>
      <w:divBdr>
        <w:top w:val="none" w:sz="0" w:space="0" w:color="auto"/>
        <w:left w:val="none" w:sz="0" w:space="0" w:color="auto"/>
        <w:bottom w:val="none" w:sz="0" w:space="0" w:color="auto"/>
        <w:right w:val="none" w:sz="0" w:space="0" w:color="auto"/>
      </w:divBdr>
    </w:div>
    <w:div w:id="1074742609">
      <w:bodyDiv w:val="1"/>
      <w:marLeft w:val="0"/>
      <w:marRight w:val="0"/>
      <w:marTop w:val="0"/>
      <w:marBottom w:val="0"/>
      <w:divBdr>
        <w:top w:val="none" w:sz="0" w:space="0" w:color="auto"/>
        <w:left w:val="none" w:sz="0" w:space="0" w:color="auto"/>
        <w:bottom w:val="none" w:sz="0" w:space="0" w:color="auto"/>
        <w:right w:val="none" w:sz="0" w:space="0" w:color="auto"/>
      </w:divBdr>
    </w:div>
    <w:div w:id="1101611135">
      <w:bodyDiv w:val="1"/>
      <w:marLeft w:val="0"/>
      <w:marRight w:val="0"/>
      <w:marTop w:val="0"/>
      <w:marBottom w:val="0"/>
      <w:divBdr>
        <w:top w:val="none" w:sz="0" w:space="0" w:color="auto"/>
        <w:left w:val="none" w:sz="0" w:space="0" w:color="auto"/>
        <w:bottom w:val="none" w:sz="0" w:space="0" w:color="auto"/>
        <w:right w:val="none" w:sz="0" w:space="0" w:color="auto"/>
      </w:divBdr>
    </w:div>
    <w:div w:id="1138573561">
      <w:bodyDiv w:val="1"/>
      <w:marLeft w:val="0"/>
      <w:marRight w:val="0"/>
      <w:marTop w:val="0"/>
      <w:marBottom w:val="0"/>
      <w:divBdr>
        <w:top w:val="none" w:sz="0" w:space="0" w:color="auto"/>
        <w:left w:val="none" w:sz="0" w:space="0" w:color="auto"/>
        <w:bottom w:val="none" w:sz="0" w:space="0" w:color="auto"/>
        <w:right w:val="none" w:sz="0" w:space="0" w:color="auto"/>
      </w:divBdr>
    </w:div>
    <w:div w:id="1173492211">
      <w:bodyDiv w:val="1"/>
      <w:marLeft w:val="0"/>
      <w:marRight w:val="0"/>
      <w:marTop w:val="0"/>
      <w:marBottom w:val="0"/>
      <w:divBdr>
        <w:top w:val="none" w:sz="0" w:space="0" w:color="auto"/>
        <w:left w:val="none" w:sz="0" w:space="0" w:color="auto"/>
        <w:bottom w:val="none" w:sz="0" w:space="0" w:color="auto"/>
        <w:right w:val="none" w:sz="0" w:space="0" w:color="auto"/>
      </w:divBdr>
    </w:div>
    <w:div w:id="1321621902">
      <w:bodyDiv w:val="1"/>
      <w:marLeft w:val="0"/>
      <w:marRight w:val="0"/>
      <w:marTop w:val="0"/>
      <w:marBottom w:val="0"/>
      <w:divBdr>
        <w:top w:val="none" w:sz="0" w:space="0" w:color="auto"/>
        <w:left w:val="none" w:sz="0" w:space="0" w:color="auto"/>
        <w:bottom w:val="none" w:sz="0" w:space="0" w:color="auto"/>
        <w:right w:val="none" w:sz="0" w:space="0" w:color="auto"/>
      </w:divBdr>
    </w:div>
    <w:div w:id="1337221593">
      <w:bodyDiv w:val="1"/>
      <w:marLeft w:val="0"/>
      <w:marRight w:val="0"/>
      <w:marTop w:val="0"/>
      <w:marBottom w:val="0"/>
      <w:divBdr>
        <w:top w:val="none" w:sz="0" w:space="0" w:color="auto"/>
        <w:left w:val="none" w:sz="0" w:space="0" w:color="auto"/>
        <w:bottom w:val="none" w:sz="0" w:space="0" w:color="auto"/>
        <w:right w:val="none" w:sz="0" w:space="0" w:color="auto"/>
      </w:divBdr>
    </w:div>
    <w:div w:id="1344747420">
      <w:bodyDiv w:val="1"/>
      <w:marLeft w:val="0"/>
      <w:marRight w:val="0"/>
      <w:marTop w:val="0"/>
      <w:marBottom w:val="0"/>
      <w:divBdr>
        <w:top w:val="none" w:sz="0" w:space="0" w:color="auto"/>
        <w:left w:val="none" w:sz="0" w:space="0" w:color="auto"/>
        <w:bottom w:val="none" w:sz="0" w:space="0" w:color="auto"/>
        <w:right w:val="none" w:sz="0" w:space="0" w:color="auto"/>
      </w:divBdr>
    </w:div>
    <w:div w:id="1382558157">
      <w:bodyDiv w:val="1"/>
      <w:marLeft w:val="0"/>
      <w:marRight w:val="0"/>
      <w:marTop w:val="0"/>
      <w:marBottom w:val="0"/>
      <w:divBdr>
        <w:top w:val="none" w:sz="0" w:space="0" w:color="auto"/>
        <w:left w:val="none" w:sz="0" w:space="0" w:color="auto"/>
        <w:bottom w:val="none" w:sz="0" w:space="0" w:color="auto"/>
        <w:right w:val="none" w:sz="0" w:space="0" w:color="auto"/>
      </w:divBdr>
    </w:div>
    <w:div w:id="1396465613">
      <w:bodyDiv w:val="1"/>
      <w:marLeft w:val="0"/>
      <w:marRight w:val="0"/>
      <w:marTop w:val="0"/>
      <w:marBottom w:val="0"/>
      <w:divBdr>
        <w:top w:val="none" w:sz="0" w:space="0" w:color="auto"/>
        <w:left w:val="none" w:sz="0" w:space="0" w:color="auto"/>
        <w:bottom w:val="none" w:sz="0" w:space="0" w:color="auto"/>
        <w:right w:val="none" w:sz="0" w:space="0" w:color="auto"/>
      </w:divBdr>
    </w:div>
    <w:div w:id="1414888544">
      <w:bodyDiv w:val="1"/>
      <w:marLeft w:val="0"/>
      <w:marRight w:val="0"/>
      <w:marTop w:val="0"/>
      <w:marBottom w:val="0"/>
      <w:divBdr>
        <w:top w:val="none" w:sz="0" w:space="0" w:color="auto"/>
        <w:left w:val="none" w:sz="0" w:space="0" w:color="auto"/>
        <w:bottom w:val="none" w:sz="0" w:space="0" w:color="auto"/>
        <w:right w:val="none" w:sz="0" w:space="0" w:color="auto"/>
      </w:divBdr>
    </w:div>
    <w:div w:id="1452628027">
      <w:bodyDiv w:val="1"/>
      <w:marLeft w:val="0"/>
      <w:marRight w:val="0"/>
      <w:marTop w:val="0"/>
      <w:marBottom w:val="0"/>
      <w:divBdr>
        <w:top w:val="none" w:sz="0" w:space="0" w:color="auto"/>
        <w:left w:val="none" w:sz="0" w:space="0" w:color="auto"/>
        <w:bottom w:val="none" w:sz="0" w:space="0" w:color="auto"/>
        <w:right w:val="none" w:sz="0" w:space="0" w:color="auto"/>
      </w:divBdr>
    </w:div>
    <w:div w:id="1472357681">
      <w:bodyDiv w:val="1"/>
      <w:marLeft w:val="0"/>
      <w:marRight w:val="0"/>
      <w:marTop w:val="0"/>
      <w:marBottom w:val="0"/>
      <w:divBdr>
        <w:top w:val="none" w:sz="0" w:space="0" w:color="auto"/>
        <w:left w:val="none" w:sz="0" w:space="0" w:color="auto"/>
        <w:bottom w:val="none" w:sz="0" w:space="0" w:color="auto"/>
        <w:right w:val="none" w:sz="0" w:space="0" w:color="auto"/>
      </w:divBdr>
    </w:div>
    <w:div w:id="1473869010">
      <w:bodyDiv w:val="1"/>
      <w:marLeft w:val="0"/>
      <w:marRight w:val="0"/>
      <w:marTop w:val="0"/>
      <w:marBottom w:val="0"/>
      <w:divBdr>
        <w:top w:val="none" w:sz="0" w:space="0" w:color="auto"/>
        <w:left w:val="none" w:sz="0" w:space="0" w:color="auto"/>
        <w:bottom w:val="none" w:sz="0" w:space="0" w:color="auto"/>
        <w:right w:val="none" w:sz="0" w:space="0" w:color="auto"/>
      </w:divBdr>
    </w:div>
    <w:div w:id="1496066289">
      <w:bodyDiv w:val="1"/>
      <w:marLeft w:val="0"/>
      <w:marRight w:val="0"/>
      <w:marTop w:val="0"/>
      <w:marBottom w:val="0"/>
      <w:divBdr>
        <w:top w:val="none" w:sz="0" w:space="0" w:color="auto"/>
        <w:left w:val="none" w:sz="0" w:space="0" w:color="auto"/>
        <w:bottom w:val="none" w:sz="0" w:space="0" w:color="auto"/>
        <w:right w:val="none" w:sz="0" w:space="0" w:color="auto"/>
      </w:divBdr>
    </w:div>
    <w:div w:id="1510683677">
      <w:bodyDiv w:val="1"/>
      <w:marLeft w:val="0"/>
      <w:marRight w:val="0"/>
      <w:marTop w:val="0"/>
      <w:marBottom w:val="0"/>
      <w:divBdr>
        <w:top w:val="none" w:sz="0" w:space="0" w:color="auto"/>
        <w:left w:val="none" w:sz="0" w:space="0" w:color="auto"/>
        <w:bottom w:val="none" w:sz="0" w:space="0" w:color="auto"/>
        <w:right w:val="none" w:sz="0" w:space="0" w:color="auto"/>
      </w:divBdr>
      <w:divsChild>
        <w:div w:id="839127424">
          <w:marLeft w:val="0"/>
          <w:marRight w:val="0"/>
          <w:marTop w:val="0"/>
          <w:marBottom w:val="0"/>
          <w:divBdr>
            <w:top w:val="none" w:sz="0" w:space="0" w:color="auto"/>
            <w:left w:val="none" w:sz="0" w:space="0" w:color="auto"/>
            <w:bottom w:val="none" w:sz="0" w:space="0" w:color="auto"/>
            <w:right w:val="none" w:sz="0" w:space="0" w:color="auto"/>
          </w:divBdr>
          <w:divsChild>
            <w:div w:id="650452248">
              <w:marLeft w:val="0"/>
              <w:marRight w:val="0"/>
              <w:marTop w:val="0"/>
              <w:marBottom w:val="0"/>
              <w:divBdr>
                <w:top w:val="none" w:sz="0" w:space="0" w:color="auto"/>
                <w:left w:val="none" w:sz="0" w:space="0" w:color="auto"/>
                <w:bottom w:val="none" w:sz="0" w:space="0" w:color="auto"/>
                <w:right w:val="none" w:sz="0" w:space="0" w:color="auto"/>
              </w:divBdr>
              <w:divsChild>
                <w:div w:id="2129928575">
                  <w:marLeft w:val="0"/>
                  <w:marRight w:val="0"/>
                  <w:marTop w:val="0"/>
                  <w:marBottom w:val="0"/>
                  <w:divBdr>
                    <w:top w:val="none" w:sz="0" w:space="0" w:color="auto"/>
                    <w:left w:val="none" w:sz="0" w:space="0" w:color="auto"/>
                    <w:bottom w:val="none" w:sz="0" w:space="0" w:color="auto"/>
                    <w:right w:val="none" w:sz="0" w:space="0" w:color="auto"/>
                  </w:divBdr>
                  <w:divsChild>
                    <w:div w:id="417602969">
                      <w:marLeft w:val="0"/>
                      <w:marRight w:val="0"/>
                      <w:marTop w:val="0"/>
                      <w:marBottom w:val="0"/>
                      <w:divBdr>
                        <w:top w:val="none" w:sz="0" w:space="0" w:color="auto"/>
                        <w:left w:val="none" w:sz="0" w:space="0" w:color="auto"/>
                        <w:bottom w:val="none" w:sz="0" w:space="0" w:color="auto"/>
                        <w:right w:val="none" w:sz="0" w:space="0" w:color="auto"/>
                      </w:divBdr>
                      <w:divsChild>
                        <w:div w:id="470371587">
                          <w:marLeft w:val="0"/>
                          <w:marRight w:val="0"/>
                          <w:marTop w:val="0"/>
                          <w:marBottom w:val="0"/>
                          <w:divBdr>
                            <w:top w:val="none" w:sz="0" w:space="0" w:color="auto"/>
                            <w:left w:val="none" w:sz="0" w:space="0" w:color="auto"/>
                            <w:bottom w:val="none" w:sz="0" w:space="0" w:color="auto"/>
                            <w:right w:val="none" w:sz="0" w:space="0" w:color="auto"/>
                          </w:divBdr>
                          <w:divsChild>
                            <w:div w:id="1775710579">
                              <w:marLeft w:val="0"/>
                              <w:marRight w:val="300"/>
                              <w:marTop w:val="180"/>
                              <w:marBottom w:val="0"/>
                              <w:divBdr>
                                <w:top w:val="none" w:sz="0" w:space="0" w:color="auto"/>
                                <w:left w:val="none" w:sz="0" w:space="0" w:color="auto"/>
                                <w:bottom w:val="none" w:sz="0" w:space="0" w:color="auto"/>
                                <w:right w:val="none" w:sz="0" w:space="0" w:color="auto"/>
                              </w:divBdr>
                              <w:divsChild>
                                <w:div w:id="158861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714341">
          <w:marLeft w:val="0"/>
          <w:marRight w:val="0"/>
          <w:marTop w:val="0"/>
          <w:marBottom w:val="0"/>
          <w:divBdr>
            <w:top w:val="none" w:sz="0" w:space="0" w:color="auto"/>
            <w:left w:val="none" w:sz="0" w:space="0" w:color="auto"/>
            <w:bottom w:val="none" w:sz="0" w:space="0" w:color="auto"/>
            <w:right w:val="none" w:sz="0" w:space="0" w:color="auto"/>
          </w:divBdr>
          <w:divsChild>
            <w:div w:id="331104308">
              <w:marLeft w:val="0"/>
              <w:marRight w:val="0"/>
              <w:marTop w:val="0"/>
              <w:marBottom w:val="0"/>
              <w:divBdr>
                <w:top w:val="none" w:sz="0" w:space="0" w:color="auto"/>
                <w:left w:val="none" w:sz="0" w:space="0" w:color="auto"/>
                <w:bottom w:val="none" w:sz="0" w:space="0" w:color="auto"/>
                <w:right w:val="none" w:sz="0" w:space="0" w:color="auto"/>
              </w:divBdr>
              <w:divsChild>
                <w:div w:id="1369572346">
                  <w:marLeft w:val="0"/>
                  <w:marRight w:val="0"/>
                  <w:marTop w:val="0"/>
                  <w:marBottom w:val="0"/>
                  <w:divBdr>
                    <w:top w:val="none" w:sz="0" w:space="0" w:color="auto"/>
                    <w:left w:val="none" w:sz="0" w:space="0" w:color="auto"/>
                    <w:bottom w:val="none" w:sz="0" w:space="0" w:color="auto"/>
                    <w:right w:val="none" w:sz="0" w:space="0" w:color="auto"/>
                  </w:divBdr>
                  <w:divsChild>
                    <w:div w:id="1511216666">
                      <w:marLeft w:val="0"/>
                      <w:marRight w:val="0"/>
                      <w:marTop w:val="0"/>
                      <w:marBottom w:val="0"/>
                      <w:divBdr>
                        <w:top w:val="none" w:sz="0" w:space="0" w:color="auto"/>
                        <w:left w:val="none" w:sz="0" w:space="0" w:color="auto"/>
                        <w:bottom w:val="none" w:sz="0" w:space="0" w:color="auto"/>
                        <w:right w:val="none" w:sz="0" w:space="0" w:color="auto"/>
                      </w:divBdr>
                      <w:divsChild>
                        <w:div w:id="14957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909594">
      <w:bodyDiv w:val="1"/>
      <w:marLeft w:val="0"/>
      <w:marRight w:val="0"/>
      <w:marTop w:val="0"/>
      <w:marBottom w:val="0"/>
      <w:divBdr>
        <w:top w:val="none" w:sz="0" w:space="0" w:color="auto"/>
        <w:left w:val="none" w:sz="0" w:space="0" w:color="auto"/>
        <w:bottom w:val="none" w:sz="0" w:space="0" w:color="auto"/>
        <w:right w:val="none" w:sz="0" w:space="0" w:color="auto"/>
      </w:divBdr>
    </w:div>
    <w:div w:id="1719233938">
      <w:bodyDiv w:val="1"/>
      <w:marLeft w:val="0"/>
      <w:marRight w:val="0"/>
      <w:marTop w:val="0"/>
      <w:marBottom w:val="0"/>
      <w:divBdr>
        <w:top w:val="none" w:sz="0" w:space="0" w:color="auto"/>
        <w:left w:val="none" w:sz="0" w:space="0" w:color="auto"/>
        <w:bottom w:val="none" w:sz="0" w:space="0" w:color="auto"/>
        <w:right w:val="none" w:sz="0" w:space="0" w:color="auto"/>
      </w:divBdr>
    </w:div>
    <w:div w:id="1737783240">
      <w:bodyDiv w:val="1"/>
      <w:marLeft w:val="0"/>
      <w:marRight w:val="0"/>
      <w:marTop w:val="0"/>
      <w:marBottom w:val="0"/>
      <w:divBdr>
        <w:top w:val="none" w:sz="0" w:space="0" w:color="auto"/>
        <w:left w:val="none" w:sz="0" w:space="0" w:color="auto"/>
        <w:bottom w:val="none" w:sz="0" w:space="0" w:color="auto"/>
        <w:right w:val="none" w:sz="0" w:space="0" w:color="auto"/>
      </w:divBdr>
    </w:div>
    <w:div w:id="1740250151">
      <w:bodyDiv w:val="1"/>
      <w:marLeft w:val="0"/>
      <w:marRight w:val="0"/>
      <w:marTop w:val="0"/>
      <w:marBottom w:val="0"/>
      <w:divBdr>
        <w:top w:val="none" w:sz="0" w:space="0" w:color="auto"/>
        <w:left w:val="none" w:sz="0" w:space="0" w:color="auto"/>
        <w:bottom w:val="none" w:sz="0" w:space="0" w:color="auto"/>
        <w:right w:val="none" w:sz="0" w:space="0" w:color="auto"/>
      </w:divBdr>
    </w:div>
    <w:div w:id="1774282210">
      <w:bodyDiv w:val="1"/>
      <w:marLeft w:val="0"/>
      <w:marRight w:val="0"/>
      <w:marTop w:val="0"/>
      <w:marBottom w:val="0"/>
      <w:divBdr>
        <w:top w:val="none" w:sz="0" w:space="0" w:color="auto"/>
        <w:left w:val="none" w:sz="0" w:space="0" w:color="auto"/>
        <w:bottom w:val="none" w:sz="0" w:space="0" w:color="auto"/>
        <w:right w:val="none" w:sz="0" w:space="0" w:color="auto"/>
      </w:divBdr>
    </w:div>
    <w:div w:id="1809932657">
      <w:bodyDiv w:val="1"/>
      <w:marLeft w:val="0"/>
      <w:marRight w:val="0"/>
      <w:marTop w:val="0"/>
      <w:marBottom w:val="0"/>
      <w:divBdr>
        <w:top w:val="none" w:sz="0" w:space="0" w:color="auto"/>
        <w:left w:val="none" w:sz="0" w:space="0" w:color="auto"/>
        <w:bottom w:val="none" w:sz="0" w:space="0" w:color="auto"/>
        <w:right w:val="none" w:sz="0" w:space="0" w:color="auto"/>
      </w:divBdr>
    </w:div>
    <w:div w:id="1810586512">
      <w:bodyDiv w:val="1"/>
      <w:marLeft w:val="0"/>
      <w:marRight w:val="0"/>
      <w:marTop w:val="0"/>
      <w:marBottom w:val="0"/>
      <w:divBdr>
        <w:top w:val="none" w:sz="0" w:space="0" w:color="auto"/>
        <w:left w:val="none" w:sz="0" w:space="0" w:color="auto"/>
        <w:bottom w:val="none" w:sz="0" w:space="0" w:color="auto"/>
        <w:right w:val="none" w:sz="0" w:space="0" w:color="auto"/>
      </w:divBdr>
    </w:div>
    <w:div w:id="1849053111">
      <w:bodyDiv w:val="1"/>
      <w:marLeft w:val="0"/>
      <w:marRight w:val="0"/>
      <w:marTop w:val="0"/>
      <w:marBottom w:val="0"/>
      <w:divBdr>
        <w:top w:val="none" w:sz="0" w:space="0" w:color="auto"/>
        <w:left w:val="none" w:sz="0" w:space="0" w:color="auto"/>
        <w:bottom w:val="none" w:sz="0" w:space="0" w:color="auto"/>
        <w:right w:val="none" w:sz="0" w:space="0" w:color="auto"/>
      </w:divBdr>
    </w:div>
    <w:div w:id="1914701875">
      <w:bodyDiv w:val="1"/>
      <w:marLeft w:val="0"/>
      <w:marRight w:val="0"/>
      <w:marTop w:val="0"/>
      <w:marBottom w:val="0"/>
      <w:divBdr>
        <w:top w:val="none" w:sz="0" w:space="0" w:color="auto"/>
        <w:left w:val="none" w:sz="0" w:space="0" w:color="auto"/>
        <w:bottom w:val="none" w:sz="0" w:space="0" w:color="auto"/>
        <w:right w:val="none" w:sz="0" w:space="0" w:color="auto"/>
      </w:divBdr>
    </w:div>
    <w:div w:id="1940987921">
      <w:bodyDiv w:val="1"/>
      <w:marLeft w:val="0"/>
      <w:marRight w:val="0"/>
      <w:marTop w:val="0"/>
      <w:marBottom w:val="0"/>
      <w:divBdr>
        <w:top w:val="none" w:sz="0" w:space="0" w:color="auto"/>
        <w:left w:val="none" w:sz="0" w:space="0" w:color="auto"/>
        <w:bottom w:val="none" w:sz="0" w:space="0" w:color="auto"/>
        <w:right w:val="none" w:sz="0" w:space="0" w:color="auto"/>
      </w:divBdr>
    </w:div>
    <w:div w:id="1944485143">
      <w:bodyDiv w:val="1"/>
      <w:marLeft w:val="0"/>
      <w:marRight w:val="0"/>
      <w:marTop w:val="0"/>
      <w:marBottom w:val="0"/>
      <w:divBdr>
        <w:top w:val="none" w:sz="0" w:space="0" w:color="auto"/>
        <w:left w:val="none" w:sz="0" w:space="0" w:color="auto"/>
        <w:bottom w:val="none" w:sz="0" w:space="0" w:color="auto"/>
        <w:right w:val="none" w:sz="0" w:space="0" w:color="auto"/>
      </w:divBdr>
    </w:div>
    <w:div w:id="1989674430">
      <w:bodyDiv w:val="1"/>
      <w:marLeft w:val="0"/>
      <w:marRight w:val="0"/>
      <w:marTop w:val="0"/>
      <w:marBottom w:val="0"/>
      <w:divBdr>
        <w:top w:val="none" w:sz="0" w:space="0" w:color="auto"/>
        <w:left w:val="none" w:sz="0" w:space="0" w:color="auto"/>
        <w:bottom w:val="none" w:sz="0" w:space="0" w:color="auto"/>
        <w:right w:val="none" w:sz="0" w:space="0" w:color="auto"/>
      </w:divBdr>
    </w:div>
    <w:div w:id="1996755849">
      <w:bodyDiv w:val="1"/>
      <w:marLeft w:val="0"/>
      <w:marRight w:val="0"/>
      <w:marTop w:val="0"/>
      <w:marBottom w:val="0"/>
      <w:divBdr>
        <w:top w:val="none" w:sz="0" w:space="0" w:color="auto"/>
        <w:left w:val="none" w:sz="0" w:space="0" w:color="auto"/>
        <w:bottom w:val="none" w:sz="0" w:space="0" w:color="auto"/>
        <w:right w:val="none" w:sz="0" w:space="0" w:color="auto"/>
      </w:divBdr>
    </w:div>
    <w:div w:id="2065986850">
      <w:bodyDiv w:val="1"/>
      <w:marLeft w:val="0"/>
      <w:marRight w:val="0"/>
      <w:marTop w:val="0"/>
      <w:marBottom w:val="0"/>
      <w:divBdr>
        <w:top w:val="none" w:sz="0" w:space="0" w:color="auto"/>
        <w:left w:val="none" w:sz="0" w:space="0" w:color="auto"/>
        <w:bottom w:val="none" w:sz="0" w:space="0" w:color="auto"/>
        <w:right w:val="none" w:sz="0" w:space="0" w:color="auto"/>
      </w:divBdr>
    </w:div>
    <w:div w:id="2071148909">
      <w:bodyDiv w:val="1"/>
      <w:marLeft w:val="0"/>
      <w:marRight w:val="0"/>
      <w:marTop w:val="0"/>
      <w:marBottom w:val="0"/>
      <w:divBdr>
        <w:top w:val="none" w:sz="0" w:space="0" w:color="auto"/>
        <w:left w:val="none" w:sz="0" w:space="0" w:color="auto"/>
        <w:bottom w:val="none" w:sz="0" w:space="0" w:color="auto"/>
        <w:right w:val="none" w:sz="0" w:space="0" w:color="auto"/>
      </w:divBdr>
    </w:div>
    <w:div w:id="2091805881">
      <w:bodyDiv w:val="1"/>
      <w:marLeft w:val="0"/>
      <w:marRight w:val="0"/>
      <w:marTop w:val="0"/>
      <w:marBottom w:val="0"/>
      <w:divBdr>
        <w:top w:val="none" w:sz="0" w:space="0" w:color="auto"/>
        <w:left w:val="none" w:sz="0" w:space="0" w:color="auto"/>
        <w:bottom w:val="none" w:sz="0" w:space="0" w:color="auto"/>
        <w:right w:val="none" w:sz="0" w:space="0" w:color="auto"/>
      </w:divBdr>
    </w:div>
    <w:div w:id="2102531919">
      <w:bodyDiv w:val="1"/>
      <w:marLeft w:val="0"/>
      <w:marRight w:val="0"/>
      <w:marTop w:val="0"/>
      <w:marBottom w:val="0"/>
      <w:divBdr>
        <w:top w:val="none" w:sz="0" w:space="0" w:color="auto"/>
        <w:left w:val="none" w:sz="0" w:space="0" w:color="auto"/>
        <w:bottom w:val="none" w:sz="0" w:space="0" w:color="auto"/>
        <w:right w:val="none" w:sz="0" w:space="0" w:color="auto"/>
      </w:divBdr>
    </w:div>
    <w:div w:id="2103254928">
      <w:bodyDiv w:val="1"/>
      <w:marLeft w:val="0"/>
      <w:marRight w:val="0"/>
      <w:marTop w:val="0"/>
      <w:marBottom w:val="0"/>
      <w:divBdr>
        <w:top w:val="none" w:sz="0" w:space="0" w:color="auto"/>
        <w:left w:val="none" w:sz="0" w:space="0" w:color="auto"/>
        <w:bottom w:val="none" w:sz="0" w:space="0" w:color="auto"/>
        <w:right w:val="none" w:sz="0" w:space="0" w:color="auto"/>
      </w:divBdr>
    </w:div>
    <w:div w:id="2111899207">
      <w:bodyDiv w:val="1"/>
      <w:marLeft w:val="0"/>
      <w:marRight w:val="0"/>
      <w:marTop w:val="0"/>
      <w:marBottom w:val="0"/>
      <w:divBdr>
        <w:top w:val="none" w:sz="0" w:space="0" w:color="auto"/>
        <w:left w:val="none" w:sz="0" w:space="0" w:color="auto"/>
        <w:bottom w:val="none" w:sz="0" w:space="0" w:color="auto"/>
        <w:right w:val="none" w:sz="0" w:space="0" w:color="auto"/>
      </w:divBdr>
    </w:div>
    <w:div w:id="2118477972">
      <w:bodyDiv w:val="1"/>
      <w:marLeft w:val="0"/>
      <w:marRight w:val="0"/>
      <w:marTop w:val="0"/>
      <w:marBottom w:val="0"/>
      <w:divBdr>
        <w:top w:val="none" w:sz="0" w:space="0" w:color="auto"/>
        <w:left w:val="none" w:sz="0" w:space="0" w:color="auto"/>
        <w:bottom w:val="none" w:sz="0" w:space="0" w:color="auto"/>
        <w:right w:val="none" w:sz="0" w:space="0" w:color="auto"/>
      </w:divBdr>
    </w:div>
    <w:div w:id="213636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min-Erdene\Downloads\template_bachelory%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notTrueType/>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F92"/>
    <w:rsid w:val="00051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1F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NSTAAFL">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Bre96</b:Tag>
    <b:SourceType>JournalArticle</b:SourceType>
    <b:Guid>{90E46229-C637-4DCD-BE0B-F5BE257F3E9B}</b:Guid>
    <b:Author>
      <b:Author>
        <b:NameList>
          <b:Person>
            <b:Last>Breiman</b:Last>
            <b:First>L</b:First>
          </b:Person>
        </b:NameList>
      </b:Author>
    </b:Author>
    <b:Title>Bagging predictors</b:Title>
    <b:Year>1996</b:Year>
    <b:JournalName>Machine learning</b:JournalName>
    <b:Pages>123-140</b:Pages>
    <b:RefOrder>1</b:RefOrder>
  </b:Source>
  <b:Source>
    <b:Tag>Rap10</b:Tag>
    <b:SourceType>JournalArticle</b:SourceType>
    <b:Guid>{90DEEEDD-0F8D-4C06-A05F-9882A63376D5}</b:Guid>
    <b:Author>
      <b:Author>
        <b:NameList>
          <b:Person>
            <b:Last>Rapach</b:Last>
            <b:First>D.</b:First>
            <b:Middle>E., &amp; Strauss, J. K.</b:Middle>
          </b:Person>
        </b:NameList>
      </b:Author>
    </b:Author>
    <b:Title>Bagging or combining (or both)? An analysis based on forecasting US employment growth</b:Title>
    <b:JournalName>Econometric Reviews</b:JournalName>
    <b:Year>2010</b:Year>
    <b:Pages>511-533</b:Pages>
    <b:RefOrder>4</b:RefOrder>
  </b:Source>
  <b:Source>
    <b:Tag>Box87</b:Tag>
    <b:SourceType>Book</b:SourceType>
    <b:Guid>{26A50F44-BB14-437D-BAB4-EDB2D15A9F47}</b:Guid>
    <b:Title>Empirical model-building and response surfaces</b:Title>
    <b:Year>1987</b:Year>
    <b:Author>
      <b:Author>
        <b:Corporate>Box, G. E., &amp; Draper, N. R</b:Corporate>
      </b:Author>
    </b:Author>
    <b:City>New York</b:City>
    <b:Publisher>John Wiley &amp; Sons</b:Publisher>
    <b:RefOrder>2</b:RefOrder>
  </b:Source>
  <b:Source>
    <b:Tag>Ino08</b:Tag>
    <b:SourceType>JournalArticle</b:SourceType>
    <b:Guid>{24B01860-26F3-4D80-A2F7-C69EAC05DDC9}</b:Guid>
    <b:Author>
      <b:Author>
        <b:Corporate>Inoue, A., &amp; Kilian, L.</b:Corporate>
      </b:Author>
    </b:Author>
    <b:Title>How useful is bagging in forecasting economic time series? A case study of US consumer price inflation</b:Title>
    <b:JournalName>Journal of the American Statistical Association</b:JournalName>
    <b:Year>2008</b:Year>
    <b:Pages>511-522</b:Pages>
    <b:RefOrder>5</b:RefOrder>
  </b:Source>
  <b:Source>
    <b:Tag>Pet18</b:Tag>
    <b:SourceType>JournalArticle</b:SourceType>
    <b:Guid>{1475036E-9F3D-4ECA-AEFA-A3B50548F6B6}</b:Guid>
    <b:Title>Exploring the sources of uncertainty: Why does bagging for time series forecasting work?</b:Title>
    <b:Year>2018</b:Year>
    <b:Author>
      <b:Author>
        <b:Corporate>Petropoulos, F., Hyndman, R. J., &amp; Bergmeir, C.</b:Corporate>
      </b:Author>
    </b:Author>
    <b:JournalName>European Journal of Operational Research</b:JournalName>
    <b:Pages>545-554</b:Pages>
    <b:RefOrder>3</b:RefOrder>
  </b:Source>
</b:Sources>
</file>

<file path=customXml/itemProps1.xml><?xml version="1.0" encoding="utf-8"?>
<ds:datastoreItem xmlns:ds="http://schemas.openxmlformats.org/officeDocument/2006/customXml" ds:itemID="{FE688130-670D-47D0-A7EE-BC2CA7734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template_bachelory (1).dotx</Template>
  <TotalTime>4119</TotalTime>
  <Pages>13</Pages>
  <Words>2139</Words>
  <Characters>12195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Nomin-Erdene</dc:creator>
  <cp:keywords/>
  <dc:description/>
  <cp:lastModifiedBy>DELL</cp:lastModifiedBy>
  <cp:revision>112</cp:revision>
  <dcterms:created xsi:type="dcterms:W3CDTF">2019-11-12T09:33:00Z</dcterms:created>
  <dcterms:modified xsi:type="dcterms:W3CDTF">2020-01-07T06:39:00Z</dcterms:modified>
</cp:coreProperties>
</file>